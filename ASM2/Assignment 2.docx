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Default="00202E7C">
      <w:pPr>
        <w:pStyle w:val="Title"/>
      </w:pPr>
      <w:sdt>
        <w:sdtPr>
          <w:rPr>
            <w:rFonts w:ascii="Arial" w:hAnsi="Arial" w:cs="Arial"/>
            <w:sz w:val="36"/>
            <w:szCs w:val="36"/>
          </w:rPr>
          <w:alias w:val="Title:"/>
          <w:tag w:val="Title:"/>
          <w:id w:val="726351117"/>
          <w:placeholder>
            <w:docPart w:val="7A84F03513134CC9B6D0A7DA49C268E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202E7C">
            <w:rPr>
              <w:rFonts w:ascii="Arial" w:hAnsi="Arial" w:cs="Arial"/>
              <w:sz w:val="36"/>
              <w:szCs w:val="36"/>
            </w:rPr>
            <w:t>Assignment 2 – Inference Engine</w:t>
          </w:r>
        </w:sdtContent>
      </w:sdt>
    </w:p>
    <w:p w:rsidR="00B823AA" w:rsidRDefault="005726FC" w:rsidP="00B823AA">
      <w:pPr>
        <w:pStyle w:val="Title2"/>
      </w:pPr>
      <w:r>
        <w:t xml:space="preserve">Nguyen Tuan Duc – 104189440 </w:t>
      </w:r>
    </w:p>
    <w:p w:rsidR="005726FC" w:rsidRDefault="005726FC" w:rsidP="00B823AA">
      <w:pPr>
        <w:pStyle w:val="Title2"/>
      </w:pPr>
      <w:r>
        <w:t>Nguyen Gia Binh - 104219428</w:t>
      </w:r>
    </w:p>
    <w:p w:rsidR="00E81978" w:rsidRDefault="005726FC" w:rsidP="00B823AA">
      <w:pPr>
        <w:pStyle w:val="Title2"/>
      </w:pPr>
      <w:r>
        <w:t>SWINBURNE UNIVERSITY OF TECHNOLOGY</w:t>
      </w:r>
    </w:p>
    <w:p w:rsidR="00E81978" w:rsidRDefault="00E81978">
      <w:pPr>
        <w:pStyle w:val="Title"/>
      </w:pPr>
    </w:p>
    <w:p w:rsidR="00E81978" w:rsidRDefault="00E81978" w:rsidP="00B823AA">
      <w:pPr>
        <w:pStyle w:val="Title2"/>
      </w:pPr>
    </w:p>
    <w:p w:rsidR="00E81978" w:rsidRPr="004644D3" w:rsidRDefault="005726FC" w:rsidP="004644D3">
      <w:pPr>
        <w:pStyle w:val="SectionTitl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44D3">
        <w:rPr>
          <w:rFonts w:ascii="Arial" w:hAnsi="Arial" w:cs="Arial"/>
          <w:color w:val="000000" w:themeColor="text1"/>
          <w:sz w:val="31"/>
          <w:szCs w:val="3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Summary</w:t>
      </w:r>
    </w:p>
    <w:p w:rsidR="00E81978" w:rsidRDefault="005726FC" w:rsidP="005726FC">
      <w:pPr>
        <w:pStyle w:val="NoSpacing"/>
        <w:ind w:firstLine="720"/>
      </w:pPr>
      <w:r w:rsidRPr="005726FC">
        <w:t>In our project, we aimed to develop an inference engine for propositional logic, utilizing algorithms such as Truth Table (TT) checking, along with Backward Chaining (BC) and Forward Chaining (FC). This engine processes inputs from a Horn-form Knowledge Base (KB) and a specific query (q), which is a proposition symbol, to assess whether q can be logically deduced from the provided KB. Moreover, we crafted a detailed report outlining the functionality of our program across various knowledge bases and queries. Notably, our development process employed Python as the primary programming language, enabling efficient implementation and testing of the inference engine.</w:t>
      </w:r>
    </w:p>
    <w:p w:rsidR="00E81978" w:rsidRDefault="005D3A03">
      <w:r>
        <w:t xml:space="preserve">  </w:t>
      </w:r>
    </w:p>
    <w:p w:rsidR="00E81978" w:rsidRDefault="00C60B37">
      <w:pPr>
        <w:pStyle w:val="SectionTitle"/>
      </w:pPr>
      <w:sdt>
        <w:sdtPr>
          <w:rPr>
            <w:rFonts w:ascii="Arial" w:hAnsi="Arial" w:cs="Arial"/>
            <w:sz w:val="23"/>
            <w:szCs w:val="23"/>
          </w:rPr>
          <w:alias w:val="Section title:"/>
          <w:tag w:val="Section title:"/>
          <w:id w:val="984196707"/>
          <w:placeholder>
            <w:docPart w:val="71CBDDA0CB4948378C02A1093F50150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202E7C">
            <w:rPr>
              <w:rFonts w:ascii="Arial" w:hAnsi="Arial" w:cs="Arial"/>
              <w:sz w:val="23"/>
              <w:szCs w:val="23"/>
            </w:rPr>
            <w:t>Assignment 2 – Inference Engine</w:t>
          </w:r>
        </w:sdtContent>
      </w:sdt>
    </w:p>
    <w:p w:rsidR="00E81978" w:rsidRPr="00202E7C" w:rsidRDefault="00202E7C" w:rsidP="00202E7C">
      <w:pPr>
        <w:pStyle w:val="ListParagraph"/>
        <w:numPr>
          <w:ilvl w:val="0"/>
          <w:numId w:val="17"/>
        </w:numPr>
        <w:rPr>
          <w:rFonts w:ascii="Times New Roman" w:hAnsi="Times New Roman" w:cs="Times New Roman"/>
          <w:b/>
          <w:sz w:val="32"/>
          <w:szCs w:val="32"/>
        </w:rPr>
      </w:pPr>
      <w:sdt>
        <w:sdtPr>
          <w:rPr>
            <w:rFonts w:ascii="Times New Roman" w:hAnsi="Times New Roman" w:cs="Times New Roman"/>
            <w:b/>
            <w:sz w:val="32"/>
            <w:szCs w:val="32"/>
          </w:rPr>
          <w:alias w:val="Running head"/>
          <w:tag w:val=""/>
          <w:id w:val="-1106877717"/>
          <w:placeholder>
            <w:docPart w:val="94A2E5382DFD4F298D3E2933DCC59763"/>
          </w:placeholder>
          <w:dataBinding w:prefixMappings="xmlns:ns0='http://schemas.microsoft.com/office/2006/coverPageProps' " w:xpath="/ns0:CoverPageProperties[1]/ns0:Abstract[1]" w:storeItemID="{55AF091B-3C7A-41E3-B477-F2FDAA23CFDA}"/>
          <w15:appearance w15:val="hidden"/>
          <w:text/>
        </w:sdtPr>
        <w:sdtContent>
          <w:r w:rsidRPr="00202E7C">
            <w:rPr>
              <w:rFonts w:ascii="Times New Roman" w:hAnsi="Times New Roman" w:cs="Times New Roman"/>
              <w:b/>
              <w:sz w:val="32"/>
              <w:szCs w:val="32"/>
            </w:rPr>
            <w:t>Features/Bugs/Missing</w:t>
          </w:r>
        </w:sdtContent>
      </w:sdt>
    </w:p>
    <w:p w:rsidR="00306FE1" w:rsidRDefault="00202E7C" w:rsidP="00202E7C">
      <w:pPr>
        <w:ind w:firstLine="0"/>
        <w:rPr>
          <w:b/>
          <w:sz w:val="28"/>
          <w:szCs w:val="28"/>
        </w:rPr>
      </w:pPr>
      <w:r w:rsidRPr="00202E7C">
        <w:rPr>
          <w:b/>
          <w:sz w:val="28"/>
          <w:szCs w:val="28"/>
        </w:rPr>
        <w:t xml:space="preserve">Backward Chaining </w:t>
      </w:r>
    </w:p>
    <w:p w:rsidR="00202E7C" w:rsidRDefault="00202E7C" w:rsidP="00202E7C">
      <w:pPr>
        <w:ind w:firstLine="0"/>
      </w:pPr>
      <w:r>
        <w:t>The BC component of our inference engine is designed to determine if a given query, represented as a proposition symbol, can be entailed from a Horn-form Knowledge Base (KB). This process is integral to the functionality of our engine, particularly for scenarios where forward reasoning may not be as efficient or applicable. The implementation details are encapsulated within a Python class named BackwardChaining, which operates by recursively exploring the knowledge base to derive the query from available implications and facts.</w:t>
      </w:r>
    </w:p>
    <w:p w:rsidR="00202E7C" w:rsidRDefault="00202E7C" w:rsidP="00202E7C"/>
    <w:p w:rsidR="00202E7C" w:rsidRPr="00202E7C" w:rsidRDefault="00202E7C" w:rsidP="00202E7C">
      <w:pPr>
        <w:ind w:firstLine="0"/>
        <w:rPr>
          <w:b/>
        </w:rPr>
      </w:pPr>
      <w:r w:rsidRPr="00202E7C">
        <w:rPr>
          <w:b/>
        </w:rPr>
        <w:t>Overview of Implementation</w:t>
      </w:r>
    </w:p>
    <w:p w:rsidR="00202E7C" w:rsidRDefault="00202E7C" w:rsidP="00202E7C">
      <w:pPr>
        <w:pStyle w:val="ListParagraph"/>
        <w:numPr>
          <w:ilvl w:val="0"/>
          <w:numId w:val="16"/>
        </w:numPr>
      </w:pPr>
      <w:r>
        <w:t>Module Integration: The BackwardChaining class relies on an external Parser module for interpreting the structure of the knowledge base and queries. This modular approach facilitates a clean separation of concerns, where the parsing logic is decoupled from the reasoning mechanism.</w:t>
      </w:r>
    </w:p>
    <w:p w:rsidR="00202E7C" w:rsidRDefault="00202E7C" w:rsidP="00202E7C">
      <w:pPr>
        <w:pStyle w:val="ListParagraph"/>
        <w:numPr>
          <w:ilvl w:val="0"/>
          <w:numId w:val="16"/>
        </w:numPr>
      </w:pPr>
      <w:r>
        <w:t>Core Functionality: The essence of backward chaining is captured within the verify method of the class. This method is tasked with recursively verifying if the target goal (query) can be deduced from the given knowledge base. It employs a depth-first search strategy, exploring implications that could potentially lead to the goal. Two critical data structures, skipped and sequence, are utilized to track the exploration path and to prevent revisiting previously examined nodes.</w:t>
      </w:r>
    </w:p>
    <w:p w:rsidR="00202E7C" w:rsidRDefault="00202E7C" w:rsidP="00202E7C">
      <w:pPr>
        <w:ind w:firstLine="0"/>
      </w:pPr>
    </w:p>
    <w:p w:rsidR="00202E7C" w:rsidRPr="00202E7C" w:rsidRDefault="00202E7C" w:rsidP="00202E7C">
      <w:pPr>
        <w:ind w:firstLine="0"/>
        <w:rPr>
          <w:b/>
        </w:rPr>
      </w:pPr>
      <w:r w:rsidRPr="00202E7C">
        <w:rPr>
          <w:b/>
        </w:rPr>
        <w:t>Critical Observations</w:t>
      </w:r>
    </w:p>
    <w:p w:rsidR="00202E7C" w:rsidRDefault="00202E7C" w:rsidP="00202E7C">
      <w:pPr>
        <w:pStyle w:val="ListParagraph"/>
        <w:numPr>
          <w:ilvl w:val="0"/>
          <w:numId w:val="16"/>
        </w:numPr>
      </w:pPr>
      <w:r>
        <w:lastRenderedPageBreak/>
        <w:t>Algorithmic Strategy: The partial code reviewed suggests an appropriate application of backward chaining principles. It includes logic for handling both direct assertions in the KB and those that can be inferred through implications. This strategy aligns well with the expected behavior of a BC algorithm in propositional logic inference engines.</w:t>
      </w:r>
    </w:p>
    <w:p w:rsidR="00202E7C" w:rsidRDefault="00202E7C" w:rsidP="00202E7C">
      <w:pPr>
        <w:pStyle w:val="ListParagraph"/>
        <w:numPr>
          <w:ilvl w:val="0"/>
          <w:numId w:val="16"/>
        </w:numPr>
      </w:pPr>
      <w:r>
        <w:t>Error Handling and Robustness: The initial review did not reveal explicit error handling or input validation mechanisms. Ensuring the resilience of the inference engine against malformed inputs or unsupported logical constructs is crucial for its reliability and usability.</w:t>
      </w:r>
    </w:p>
    <w:p w:rsidR="00202E7C" w:rsidRDefault="00202E7C" w:rsidP="00202E7C">
      <w:pPr>
        <w:pStyle w:val="ListParagraph"/>
        <w:numPr>
          <w:ilvl w:val="0"/>
          <w:numId w:val="16"/>
        </w:numPr>
      </w:pPr>
      <w:r>
        <w:t>Output and Reporting: According to the assignment requirements, the outcome of the inference process should be communicated effectively to the user, indicating not just the feasibility of deriving the query, but also detailing the sequence of deductions made, if applicable. The examination did not extend into the implementation details concerning output formatting and compliance with these specifications.</w:t>
      </w:r>
    </w:p>
    <w:p w:rsidR="00202E7C" w:rsidRDefault="00202E7C" w:rsidP="00202E7C">
      <w:pPr>
        <w:pStyle w:val="ListParagraph"/>
        <w:numPr>
          <w:ilvl w:val="0"/>
          <w:numId w:val="16"/>
        </w:numPr>
      </w:pPr>
      <w:r>
        <w:t>Integration and Usability: The interface through which the backward chaining logic integrates with the overall engine and interacts with users, particularly in terms of command-line operation and batch processing capabilities, remains to be fully assessed.</w:t>
      </w:r>
    </w:p>
    <w:p w:rsidR="00202E7C" w:rsidRDefault="00202E7C" w:rsidP="00202E7C">
      <w:pPr>
        <w:ind w:firstLine="0"/>
      </w:pPr>
    </w:p>
    <w:p w:rsidR="00202E7C" w:rsidRPr="00202E7C" w:rsidRDefault="00202E7C" w:rsidP="00202E7C">
      <w:pPr>
        <w:ind w:firstLine="0"/>
        <w:rPr>
          <w:b/>
        </w:rPr>
      </w:pPr>
      <w:r w:rsidRPr="00202E7C">
        <w:rPr>
          <w:b/>
        </w:rPr>
        <w:t>Conclusion and Recommendations</w:t>
      </w:r>
    </w:p>
    <w:p w:rsidR="00202E7C" w:rsidRDefault="00202E7C" w:rsidP="00202E7C">
      <w:pPr>
        <w:pStyle w:val="ListParagraph"/>
        <w:numPr>
          <w:ilvl w:val="0"/>
          <w:numId w:val="16"/>
        </w:numPr>
      </w:pPr>
      <w:r>
        <w:t>The partial analysis of the BackwardChaining class reveals a thoughtful approach to implementing backward chaining logic within our inference engine. However, several areas require further inspection or development:</w:t>
      </w:r>
    </w:p>
    <w:p w:rsidR="00202E7C" w:rsidRDefault="00202E7C" w:rsidP="00202E7C"/>
    <w:p w:rsidR="00202E7C" w:rsidRDefault="00202E7C" w:rsidP="00202E7C">
      <w:pPr>
        <w:pStyle w:val="ListParagraph"/>
        <w:numPr>
          <w:ilvl w:val="0"/>
          <w:numId w:val="16"/>
        </w:numPr>
      </w:pPr>
      <w:r>
        <w:lastRenderedPageBreak/>
        <w:t>Completing and Refining the Implementation: Ensuring that the entire logic for backward chaining, especially in handling complex implications and integrating with the command-line interface, is robust and compliant with the assignment specifications.</w:t>
      </w:r>
    </w:p>
    <w:p w:rsidR="00202E7C" w:rsidRDefault="00202E7C" w:rsidP="00202E7C">
      <w:pPr>
        <w:pStyle w:val="ListParagraph"/>
        <w:numPr>
          <w:ilvl w:val="0"/>
          <w:numId w:val="16"/>
        </w:numPr>
      </w:pPr>
      <w:r>
        <w:t>Enhancing Error Handling: Introducing comprehensive input validation and error management to enhance the engine's reliability.</w:t>
      </w:r>
    </w:p>
    <w:p w:rsidR="00202E7C" w:rsidRDefault="00202E7C" w:rsidP="00202E7C">
      <w:pPr>
        <w:pStyle w:val="ListParagraph"/>
        <w:numPr>
          <w:ilvl w:val="0"/>
          <w:numId w:val="16"/>
        </w:numPr>
      </w:pPr>
      <w:r>
        <w:t>Finalizing Output Generation: Implementing and testing the output generation to ensure it meets the assignment's requirements for user feedback.</w:t>
      </w:r>
    </w:p>
    <w:p w:rsidR="00E81978" w:rsidRDefault="00202E7C" w:rsidP="00202E7C">
      <w:pPr>
        <w:pStyle w:val="ListParagraph"/>
        <w:numPr>
          <w:ilvl w:val="0"/>
          <w:numId w:val="16"/>
        </w:numPr>
      </w:pPr>
      <w:r>
        <w:t>Further analysis of the complete BC.py code, as well as reviews of the FC.py and truthtable.py implementations, will be essential for a comprehensive evaluation and to ensure the overall success of the project.</w:t>
      </w:r>
    </w:p>
    <w:p w:rsidR="00E81978" w:rsidRDefault="00E81978">
      <w:pPr>
        <w:pStyle w:val="NoSpacing"/>
      </w:pPr>
    </w:p>
    <w:p w:rsidR="00306FE1" w:rsidRPr="00306FE1" w:rsidRDefault="00306FE1">
      <w:pPr>
        <w:pStyle w:val="NoSpacing"/>
        <w:rPr>
          <w:b/>
          <w:sz w:val="32"/>
          <w:szCs w:val="32"/>
        </w:rPr>
      </w:pPr>
    </w:p>
    <w:p w:rsidR="00306FE1" w:rsidRDefault="00306FE1" w:rsidP="00306FE1">
      <w:pPr>
        <w:pStyle w:val="NoSpacing"/>
        <w:rPr>
          <w:b/>
          <w:sz w:val="32"/>
          <w:szCs w:val="32"/>
        </w:rPr>
      </w:pPr>
      <w:r>
        <w:rPr>
          <w:b/>
          <w:sz w:val="32"/>
          <w:szCs w:val="32"/>
        </w:rPr>
        <w:t xml:space="preserve">ForwardChaining </w:t>
      </w:r>
    </w:p>
    <w:p w:rsidR="00306FE1" w:rsidRPr="00306FE1" w:rsidRDefault="00306FE1" w:rsidP="00306FE1">
      <w:pPr>
        <w:pStyle w:val="NoSpacing"/>
        <w:rPr>
          <w:b/>
          <w:sz w:val="32"/>
          <w:szCs w:val="32"/>
        </w:rPr>
      </w:pPr>
      <w:r>
        <w:t>The ForwardChaining class is crafted with a modular architecture at its core, explicitly relying on an external Parser module for the interpretation of the knowledge base (KB) and queries. This strategic design choice underscores the importance of a clean separation between the logic for parsing and the mechanisms of reasoning. By decoupling these concerns, the implementation not only enhances the clarity and maintainability of the system but also facilitates potential future expansions or modifications to the parsing logic without impacting the reasoning core.</w:t>
      </w:r>
    </w:p>
    <w:p w:rsidR="00306FE1" w:rsidRDefault="00306FE1" w:rsidP="00306FE1">
      <w:pPr>
        <w:pStyle w:val="NoSpacing"/>
      </w:pPr>
    </w:p>
    <w:p w:rsidR="00306FE1" w:rsidRPr="00306FE1" w:rsidRDefault="00306FE1" w:rsidP="00306FE1">
      <w:pPr>
        <w:pStyle w:val="NoSpacing"/>
        <w:rPr>
          <w:b/>
        </w:rPr>
      </w:pPr>
      <w:r w:rsidRPr="00306FE1">
        <w:rPr>
          <w:b/>
        </w:rPr>
        <w:t>Algorithmic Essence and Data Structures:</w:t>
      </w:r>
    </w:p>
    <w:p w:rsidR="00306FE1" w:rsidRDefault="00306FE1" w:rsidP="00306FE1">
      <w:pPr>
        <w:pStyle w:val="NoSpacing"/>
        <w:numPr>
          <w:ilvl w:val="0"/>
          <w:numId w:val="16"/>
        </w:numPr>
      </w:pPr>
      <w:r>
        <w:t xml:space="preserve">At the cornerstone of the ForwardChaining class is the evaluate method, which embodies the forward chaining logic through a thoughtfully devised algorithm. This method adopts </w:t>
      </w:r>
      <w:r>
        <w:lastRenderedPageBreak/>
        <w:t>a depth-first search strategy for traversing the KB, utilizing a carefully selected set of data structures. These include result_chain for tracing the path of deductions, premise_count for keeping tabs on the prerequisites required to activate implications, and a deque populated with facts to orchestrate the exploration sequence. This algorithmic approach is designed to iteratively process and reassess facts within the KB, dynamically updating premise counts and deducing new facts in a loop until the query is successfully derived or all avenues have been explored. This method showcases a rigorous application of forward chaining principles, adeptly navigating through the complexities of the KB.</w:t>
      </w:r>
    </w:p>
    <w:p w:rsidR="00306FE1" w:rsidRDefault="00306FE1" w:rsidP="00306FE1">
      <w:pPr>
        <w:pStyle w:val="NoSpacing"/>
      </w:pPr>
    </w:p>
    <w:p w:rsidR="00306FE1" w:rsidRPr="00306FE1" w:rsidRDefault="00306FE1" w:rsidP="00306FE1">
      <w:pPr>
        <w:pStyle w:val="NoSpacing"/>
        <w:rPr>
          <w:b/>
        </w:rPr>
      </w:pPr>
      <w:r w:rsidRPr="00306FE1">
        <w:rPr>
          <w:b/>
        </w:rPr>
        <w:t>Error Handling and User Experience Considerations:</w:t>
      </w:r>
    </w:p>
    <w:p w:rsidR="00306FE1" w:rsidRDefault="00306FE1" w:rsidP="00306FE1">
      <w:pPr>
        <w:pStyle w:val="NoSpacing"/>
        <w:numPr>
          <w:ilvl w:val="0"/>
          <w:numId w:val="16"/>
        </w:numPr>
      </w:pPr>
      <w:r>
        <w:t>Notably absent in the provided overview of the ForwardChaining class is a detailed discussion on error handling and input validation mechanisms. This omission signals an area ripe for development, where introducing robust error management and validation could significantly bolster the reliability and overall user experience of the inference engine. Ensuring the system's resilience against malformed inputs and logical inconsistencies is essential for maintaining user trust and facilitating seamless interaction.</w:t>
      </w:r>
    </w:p>
    <w:p w:rsidR="00306FE1" w:rsidRDefault="00306FE1" w:rsidP="00306FE1">
      <w:pPr>
        <w:pStyle w:val="NoSpacing"/>
      </w:pPr>
    </w:p>
    <w:p w:rsidR="00306FE1" w:rsidRPr="00306FE1" w:rsidRDefault="00306FE1" w:rsidP="00306FE1">
      <w:pPr>
        <w:pStyle w:val="NoSpacing"/>
        <w:rPr>
          <w:b/>
        </w:rPr>
      </w:pPr>
      <w:r w:rsidRPr="00306FE1">
        <w:rPr>
          <w:b/>
        </w:rPr>
        <w:t>Output Generation and User Interaction:</w:t>
      </w:r>
    </w:p>
    <w:p w:rsidR="00306FE1" w:rsidRDefault="00306FE1" w:rsidP="00306FE1">
      <w:pPr>
        <w:pStyle w:val="NoSpacing"/>
        <w:numPr>
          <w:ilvl w:val="0"/>
          <w:numId w:val="16"/>
        </w:numPr>
      </w:pPr>
      <w:r>
        <w:t xml:space="preserve">The methodology for generating outputs and facilitating user interaction, particularly through the solve method, hints at an underlying recognition of the importance of user-centric feedback. While the specifics of the output generation process and the interaction interface are not exhaustively detailed in the provided snippet, the mention of these elements suggests an awareness of the need to deliver clear, comprehensible results to the </w:t>
      </w:r>
      <w:r>
        <w:lastRenderedPageBreak/>
        <w:t>user. Developing and refining these aspects could greatly enhance the usability and accessibility of the system, making it more intuitive for users to engage with the engine and interpret its deductions.</w:t>
      </w:r>
    </w:p>
    <w:p w:rsidR="00306FE1" w:rsidRDefault="00306FE1" w:rsidP="00306FE1">
      <w:pPr>
        <w:pStyle w:val="NoSpacing"/>
      </w:pPr>
    </w:p>
    <w:p w:rsidR="00306FE1" w:rsidRPr="00306FE1" w:rsidRDefault="00306FE1" w:rsidP="00306FE1">
      <w:pPr>
        <w:pStyle w:val="NoSpacing"/>
        <w:rPr>
          <w:b/>
        </w:rPr>
      </w:pPr>
      <w:r w:rsidRPr="00306FE1">
        <w:rPr>
          <w:b/>
        </w:rPr>
        <w:t>Concluding Observations:</w:t>
      </w:r>
    </w:p>
    <w:p w:rsidR="00306FE1" w:rsidRDefault="00306FE1" w:rsidP="00306FE1">
      <w:pPr>
        <w:pStyle w:val="NoSpacing"/>
        <w:numPr>
          <w:ilvl w:val="0"/>
          <w:numId w:val="16"/>
        </w:numPr>
      </w:pPr>
      <w:r>
        <w:t>The ForwardChaining class demonstrates a sophisticated approach to implementing forward chaining logic within the inference engine, marked by a strategic modular design, algorithmic rigor, and an acknowledgment of user interaction needs. To elevate its utility and robustness, further attention to error handling, detailed output generation, and user interaction mechanisms is recommended. Enhancing these areas will not only improve the system's reliability but also its user-friendliness, fostering a more engaging and error-tolerant environment for users navigating complex logical deductions.</w:t>
      </w:r>
    </w:p>
    <w:p w:rsidR="00791E8D" w:rsidRDefault="00791E8D" w:rsidP="00791E8D">
      <w:pPr>
        <w:pStyle w:val="NoSpacing"/>
      </w:pPr>
    </w:p>
    <w:p w:rsidR="00791E8D" w:rsidRPr="00791E8D" w:rsidRDefault="00791E8D" w:rsidP="00791E8D">
      <w:pPr>
        <w:pStyle w:val="NoSpacing"/>
        <w:rPr>
          <w:b/>
          <w:sz w:val="32"/>
          <w:szCs w:val="32"/>
        </w:rPr>
      </w:pPr>
      <w:r w:rsidRPr="00791E8D">
        <w:rPr>
          <w:b/>
          <w:sz w:val="32"/>
          <w:szCs w:val="32"/>
        </w:rPr>
        <w:t xml:space="preserve">TruthTable </w:t>
      </w:r>
    </w:p>
    <w:p w:rsidR="00791E8D" w:rsidRDefault="00791E8D" w:rsidP="00791E8D">
      <w:pPr>
        <w:pStyle w:val="NoSpacing"/>
      </w:pPr>
      <w:r>
        <w:t>The TruthTable class is meticulously designed to generate truth tables for evaluating logical propositions. It initiates with rigorous validations to ensure that the inputs—symbols, knowledge base, and query—adhere to specific data types and structures. Symbols must be strings, the knowledge base either a Conjunction object or a list of such objects, and the query must be a string or an object equipped with an evaluate method. These validations are crucial for maintaining data integrity and preventing runtime errors, showcasing a proactive approach to error handling right from the class initialization.</w:t>
      </w:r>
    </w:p>
    <w:p w:rsidR="00791E8D" w:rsidRDefault="00791E8D" w:rsidP="00791E8D">
      <w:pPr>
        <w:pStyle w:val="NoSpacing"/>
      </w:pPr>
    </w:p>
    <w:p w:rsidR="00791E8D" w:rsidRPr="00791E8D" w:rsidRDefault="00791E8D" w:rsidP="00791E8D">
      <w:pPr>
        <w:pStyle w:val="NoSpacing"/>
        <w:rPr>
          <w:b/>
        </w:rPr>
      </w:pPr>
      <w:r w:rsidRPr="00791E8D">
        <w:rPr>
          <w:b/>
        </w:rPr>
        <w:t>Table Generation and Data Structures:</w:t>
      </w:r>
    </w:p>
    <w:p w:rsidR="00791E8D" w:rsidRDefault="00791E8D" w:rsidP="00791E8D">
      <w:pPr>
        <w:pStyle w:val="NoSpacing"/>
        <w:numPr>
          <w:ilvl w:val="0"/>
          <w:numId w:val="16"/>
        </w:numPr>
      </w:pPr>
      <w:r>
        <w:lastRenderedPageBreak/>
        <w:t>The core functionality of generating the truth table is encapsulated within the generate_table method. This method leverages the itertools product function to iterate over all possible truth value combinations for the given symbols. For each combination, it constructs a model—a dictionary mapping symbols to their truth values—and evaluates both the knowledge base and the query against this model. The method's design reflects a comprehensive understanding of combinatorial logic and the application of Python's generator functions to efficiently handle potentially large sets of truth values.</w:t>
      </w:r>
    </w:p>
    <w:p w:rsidR="00791E8D" w:rsidRPr="00791E8D" w:rsidRDefault="00791E8D" w:rsidP="00791E8D">
      <w:pPr>
        <w:pStyle w:val="NoSpacing"/>
        <w:rPr>
          <w:b/>
        </w:rPr>
      </w:pPr>
    </w:p>
    <w:p w:rsidR="00791E8D" w:rsidRPr="00791E8D" w:rsidRDefault="00791E8D" w:rsidP="00791E8D">
      <w:pPr>
        <w:pStyle w:val="NoSpacing"/>
        <w:rPr>
          <w:b/>
        </w:rPr>
      </w:pPr>
      <w:r w:rsidRPr="00791E8D">
        <w:rPr>
          <w:b/>
        </w:rPr>
        <w:t>Evaluating Logical Consistency:</w:t>
      </w:r>
    </w:p>
    <w:p w:rsidR="00791E8D" w:rsidRDefault="00791E8D" w:rsidP="00791E8D">
      <w:pPr>
        <w:pStyle w:val="NoSpacing"/>
        <w:numPr>
          <w:ilvl w:val="0"/>
          <w:numId w:val="16"/>
        </w:numPr>
      </w:pPr>
      <w:r>
        <w:t>The check_facts and brute_force_check methods together assess the logical consistency between the knowledge base and the query. check_facts counts the number of models where both the knowledge base and the query evaluate to True, indicating scenarios where the query logically follows from the knowledge base. The brute_force_check method further verifies this consistency by performing a model check, determining if the query is entailed by the knowledge base across all models. This two-pronged approach to validation underscores the class's robust mechanism for ensuring logical coherence.</w:t>
      </w:r>
    </w:p>
    <w:p w:rsidR="00791E8D" w:rsidRDefault="00791E8D" w:rsidP="00791E8D">
      <w:pPr>
        <w:pStyle w:val="NoSpacing"/>
      </w:pPr>
    </w:p>
    <w:p w:rsidR="00791E8D" w:rsidRPr="00791E8D" w:rsidRDefault="00791E8D" w:rsidP="00791E8D">
      <w:pPr>
        <w:pStyle w:val="NoSpacing"/>
        <w:rPr>
          <w:b/>
        </w:rPr>
      </w:pPr>
      <w:r w:rsidRPr="00791E8D">
        <w:rPr>
          <w:b/>
        </w:rPr>
        <w:t>Output Generation and Representation:</w:t>
      </w:r>
    </w:p>
    <w:p w:rsidR="00791E8D" w:rsidRDefault="00791E8D" w:rsidP="00791E8D">
      <w:pPr>
        <w:pStyle w:val="NoSpacing"/>
        <w:numPr>
          <w:ilvl w:val="0"/>
          <w:numId w:val="16"/>
        </w:numPr>
      </w:pPr>
      <w:r>
        <w:t xml:space="preserve">The get_entailed_symbols method synthesizes the findings from check_facts and brute_force_check to conclude whether the query is logically entailed by the knowledge base, presenting the outcome in a succinct and interpretable format. The __str__ method, on the other hand, beautifully leverages the tabulate library to format the generated truth table into a visually appealing grid. This method not only enhances the usability of the </w:t>
      </w:r>
      <w:r>
        <w:lastRenderedPageBreak/>
        <w:t xml:space="preserve">class by providing a clear and immediate visual representation of </w:t>
      </w:r>
      <w:bookmarkStart w:id="0" w:name="_GoBack"/>
      <w:bookmarkEnd w:id="0"/>
      <w:r>
        <w:t>the logical landscape but also demonstrates an advanced application of third-party libraries to improve data presentation.</w:t>
      </w:r>
    </w:p>
    <w:p w:rsidR="00791E8D" w:rsidRDefault="00791E8D" w:rsidP="00791E8D">
      <w:pPr>
        <w:pStyle w:val="NoSpacing"/>
      </w:pPr>
    </w:p>
    <w:p w:rsidR="00791E8D" w:rsidRPr="00791E8D" w:rsidRDefault="00791E8D" w:rsidP="00791E8D">
      <w:pPr>
        <w:pStyle w:val="NoSpacing"/>
        <w:rPr>
          <w:b/>
        </w:rPr>
      </w:pPr>
      <w:r w:rsidRPr="00791E8D">
        <w:rPr>
          <w:b/>
        </w:rPr>
        <w:t>Concluding Observations:</w:t>
      </w:r>
    </w:p>
    <w:p w:rsidR="00791E8D" w:rsidRDefault="00791E8D" w:rsidP="00791E8D">
      <w:pPr>
        <w:pStyle w:val="NoSpacing"/>
        <w:numPr>
          <w:ilvl w:val="0"/>
          <w:numId w:val="16"/>
        </w:numPr>
      </w:pPr>
      <w:r>
        <w:t>The TruthTable class exemplifies a well-considered implementation of truth table generation and logical evaluation within a propositional logic framework. Its careful input validations, efficient table generation logic, rigorous logical checks, and effective data presentation strategies collectively establish a solid foundation for analyzing the entailment of queries from a given knowledge base. Enhancing this class further could involve expanding its capabilities to handle more complex logical constructs or integrating additional features to improve user interaction and feedback mechanisms.</w:t>
      </w:r>
    </w:p>
    <w:sdt>
      <w:sdtPr>
        <w:rPr>
          <w:rFonts w:asciiTheme="minorHAnsi" w:eastAsiaTheme="minorEastAsia" w:hAnsiTheme="minorHAnsi" w:cstheme="minorBidi"/>
        </w:rPr>
        <w:id w:val="62297111"/>
        <w:docPartObj>
          <w:docPartGallery w:val="Bibliographies"/>
          <w:docPartUnique/>
        </w:docPartObj>
      </w:sdtPr>
      <w:sdtEndPr/>
      <w:sdtContent>
        <w:p w:rsidR="00E81978" w:rsidRDefault="005D3A03">
          <w:pPr>
            <w:pStyle w:val="SectionTitle"/>
          </w:pPr>
          <w:r>
            <w:t>References</w:t>
          </w:r>
        </w:p>
        <w:p w:rsidR="00C31D30" w:rsidRDefault="00C31D30" w:rsidP="00C31D30">
          <w:pPr>
            <w:pStyle w:val="Bibliography"/>
            <w:rPr>
              <w:noProof/>
            </w:rPr>
          </w:pPr>
          <w:r>
            <w:fldChar w:fldCharType="begin"/>
          </w:r>
          <w:r>
            <w:instrText xml:space="preserve"> BIBLIOGRAPHY </w:instrText>
          </w:r>
          <w:r>
            <w:fldChar w:fldCharType="separate"/>
          </w:r>
          <w:r>
            <w:rPr>
              <w:noProof/>
            </w:rPr>
            <w:t xml:space="preserve">Last Name, F. M. (Year). Article Title. </w:t>
          </w:r>
          <w:r>
            <w:rPr>
              <w:i/>
              <w:iCs/>
              <w:noProof/>
            </w:rPr>
            <w:t>Journal Title</w:t>
          </w:r>
          <w:r>
            <w:rPr>
              <w:noProof/>
            </w:rPr>
            <w:t>, Pages From - To.</w:t>
          </w:r>
        </w:p>
        <w:p w:rsidR="00E81978" w:rsidRDefault="00C31D30" w:rsidP="00C31D30">
          <w:pPr>
            <w:pStyle w:val="Bibliography"/>
            <w:rPr>
              <w:noProof/>
            </w:rPr>
          </w:pPr>
          <w:r>
            <w:rPr>
              <w:noProof/>
            </w:rPr>
            <w:t xml:space="preserve">Last Name, F. M. (Year). </w:t>
          </w:r>
          <w:r>
            <w:rPr>
              <w:i/>
              <w:iCs/>
              <w:noProof/>
            </w:rPr>
            <w:t>Book Title.</w:t>
          </w:r>
          <w:r>
            <w:rPr>
              <w:noProof/>
            </w:rPr>
            <w:t xml:space="preserve"> City Name: Publisher Name.</w:t>
          </w:r>
          <w:r>
            <w:rPr>
              <w:b/>
              <w:bCs/>
              <w:noProof/>
            </w:rPr>
            <w:fldChar w:fldCharType="end"/>
          </w:r>
        </w:p>
      </w:sdtContent>
    </w:sdt>
    <w:sdt>
      <w:sdtPr>
        <w:alias w:val="Footnotes title:"/>
        <w:tag w:val="Footnotes title:"/>
        <w:id w:val="-1680037918"/>
        <w:placeholder>
          <w:docPart w:val="1E61E57AF82149AEAA52634666EA65F6"/>
        </w:placeholder>
        <w:temporary/>
        <w:showingPlcHdr/>
        <w15:appearance w15:val="hidden"/>
      </w:sdtPr>
      <w:sdtEndPr/>
      <w:sdtContent>
        <w:p w:rsidR="00E81978" w:rsidRDefault="005D3A03">
          <w:pPr>
            <w:pStyle w:val="SectionTitle"/>
          </w:pPr>
          <w:r>
            <w:t>Footnotes</w:t>
          </w:r>
        </w:p>
      </w:sdtContent>
    </w:sdt>
    <w:p w:rsidR="00E81978" w:rsidRDefault="005D3A03">
      <w:r>
        <w:rPr>
          <w:rStyle w:val="FootnoteReference"/>
        </w:rPr>
        <w:t>1</w:t>
      </w:r>
      <w:sdt>
        <w:sdtPr>
          <w:alias w:val="Footnotes text:"/>
          <w:tag w:val="Footnotes text:"/>
          <w:id w:val="1069077422"/>
          <w:placeholder>
            <w:docPart w:val="AE9B216A67D04E9FBB76BA0030A80B70"/>
          </w:placeholder>
          <w:temporary/>
          <w:showingPlcHdr/>
          <w15:appearance w15:val="hidden"/>
          <w:text/>
        </w:sdtPr>
        <w:sdtEndPr>
          <w:rPr>
            <w:rStyle w:val="FootnoteReference"/>
            <w:vertAlign w:val="superscript"/>
          </w:rPr>
        </w:sdtEndPr>
        <w:sdtContent>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sdtContent>
      </w:sdt>
    </w:p>
    <w:p w:rsidR="00E81978" w:rsidRDefault="005D3A03">
      <w:pPr>
        <w:pStyle w:val="SectionTitle"/>
      </w:pPr>
      <w:r>
        <w:lastRenderedPageBreak/>
        <w:t>Tables</w:t>
      </w:r>
    </w:p>
    <w:p w:rsidR="00E81978" w:rsidRDefault="005D3A03">
      <w:pPr>
        <w:pStyle w:val="NoSpacing"/>
      </w:pPr>
      <w:r>
        <w:t>Table 1</w:t>
      </w:r>
    </w:p>
    <w:sdt>
      <w:sdtPr>
        <w:alias w:val="Table title:"/>
        <w:tag w:val="Table title:"/>
        <w:id w:val="1042324137"/>
        <w:placeholder>
          <w:docPart w:val="9BC86651F4674C98A248220BA4B615A9"/>
        </w:placeholder>
        <w:temporary/>
        <w:showingPlcHdr/>
        <w15:appearance w15:val="hidden"/>
        <w:text/>
      </w:sdtPr>
      <w:sdtEndPr/>
      <w:sdtContent>
        <w:p w:rsidR="00E81978" w:rsidRPr="00C0601E" w:rsidRDefault="005D3A03" w:rsidP="00C0601E">
          <w:pPr>
            <w:pStyle w:val="NoSpacing"/>
            <w:rPr>
              <w:rStyle w:val="Emphasis"/>
              <w:i w:val="0"/>
              <w:iCs w:val="0"/>
            </w:rPr>
          </w:pPr>
          <w:r w:rsidRPr="00C0601E">
            <w:t>[Table Title]</w:t>
          </w:r>
        </w:p>
      </w:sdtContent>
    </w:sdt>
    <w:tbl>
      <w:tblPr>
        <w:tblStyle w:val="APAReport"/>
        <w:tblW w:w="0" w:type="auto"/>
        <w:tblLook w:val="04A0" w:firstRow="1" w:lastRow="0" w:firstColumn="1" w:lastColumn="0" w:noHBand="0" w:noVBand="1"/>
        <w:tblDescription w:val="Sample table with 5 columns"/>
      </w:tblPr>
      <w:tblGrid>
        <w:gridCol w:w="1872"/>
        <w:gridCol w:w="1872"/>
        <w:gridCol w:w="1872"/>
        <w:gridCol w:w="1872"/>
        <w:gridCol w:w="1872"/>
      </w:tblGrid>
      <w:tr w:rsidR="00E6004D" w:rsidRPr="00BF4184" w:rsidTr="00BF4184">
        <w:trPr>
          <w:cnfStyle w:val="100000000000" w:firstRow="1" w:lastRow="0" w:firstColumn="0" w:lastColumn="0" w:oddVBand="0" w:evenVBand="0" w:oddHBand="0" w:evenHBand="0" w:firstRowFirstColumn="0" w:firstRowLastColumn="0" w:lastRowFirstColumn="0" w:lastRowLastColumn="0"/>
        </w:trPr>
        <w:sdt>
          <w:sdtPr>
            <w:alias w:val="Column Head 1:"/>
            <w:tag w:val="Column Head 1:"/>
            <w:id w:val="1128514005"/>
            <w:placeholder>
              <w:docPart w:val="2B3A33C9DB1745DD876E71F221EB3EE8"/>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2:"/>
            <w:tag w:val="Column Head 2:"/>
            <w:id w:val="-477000835"/>
            <w:placeholder>
              <w:docPart w:val="7B357165754043878DDED971C0C288E9"/>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3:"/>
            <w:tag w:val="Column Head 3:"/>
            <w:id w:val="1425763633"/>
            <w:placeholder>
              <w:docPart w:val="52D605A8D6E94AE38E17F8F9C89627BB"/>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4:"/>
            <w:tag w:val="Column Head 4:"/>
            <w:id w:val="-1292590422"/>
            <w:placeholder>
              <w:docPart w:val="964C33B5CF5A43C888B106B0158B9A07"/>
            </w:placeholder>
            <w:temporary/>
            <w:showingPlcHdr/>
            <w15:appearance w15:val="hidden"/>
          </w:sdtPr>
          <w:sdtEndPr/>
          <w:sdtContent>
            <w:tc>
              <w:tcPr>
                <w:tcW w:w="1872" w:type="dxa"/>
              </w:tcPr>
              <w:p w:rsidR="00E6004D" w:rsidRPr="00BF4184" w:rsidRDefault="00E6004D" w:rsidP="00BF4184">
                <w:r w:rsidRPr="00BF4184">
                  <w:t>Column Head</w:t>
                </w:r>
              </w:p>
            </w:tc>
          </w:sdtContent>
        </w:sdt>
        <w:sdt>
          <w:sdtPr>
            <w:alias w:val="Column Head 5:"/>
            <w:tag w:val="Column Head 5:"/>
            <w:id w:val="-531649396"/>
            <w:placeholder>
              <w:docPart w:val="16FCA2EBFBA746DBB70CDC1A4C9558AF"/>
            </w:placeholder>
            <w:temporary/>
            <w:showingPlcHdr/>
            <w15:appearance w15:val="hidden"/>
          </w:sdtPr>
          <w:sdtEndPr/>
          <w:sdtContent>
            <w:tc>
              <w:tcPr>
                <w:tcW w:w="1872" w:type="dxa"/>
              </w:tcPr>
              <w:p w:rsidR="00E6004D" w:rsidRPr="00BF4184" w:rsidRDefault="00E6004D" w:rsidP="00BF4184">
                <w:r w:rsidRPr="00BF4184">
                  <w:t>Column Head</w:t>
                </w:r>
              </w:p>
            </w:tc>
          </w:sdtContent>
        </w:sdt>
      </w:tr>
      <w:tr w:rsidR="00E6004D" w:rsidRPr="00BF4184" w:rsidTr="00BF4184">
        <w:sdt>
          <w:sdtPr>
            <w:alias w:val="Row Head:"/>
            <w:tag w:val="Row Head:"/>
            <w:id w:val="-2069871036"/>
            <w:placeholder>
              <w:docPart w:val="3645AC7E02214AF5A5B6E816C964F3A3"/>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626080037"/>
            <w:placeholder>
              <w:docPart w:val="C0505C7C41CE4D7AA6B4EBA3D10CA0EE"/>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326245292"/>
            <w:placeholder>
              <w:docPart w:val="B4C94D411D8E486BA2F521DC32408E3C"/>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701724"/>
            <w:placeholder>
              <w:docPart w:val="846160872B0C4062860A4E8812C6B302"/>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07620690"/>
            <w:placeholder>
              <w:docPart w:val="1DDEA4423B4245638F9DB24F5D9A29E2"/>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631786698"/>
            <w:placeholder>
              <w:docPart w:val="5DAC9E2AAD9D4419BD9826A5EF5AC438"/>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3589260"/>
            <w:placeholder>
              <w:docPart w:val="70DB57D83C644BECBDAE7047BDD46951"/>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982615618"/>
            <w:placeholder>
              <w:docPart w:val="23FF67B5F5CD4872878061AF23E74A0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459300509"/>
            <w:placeholder>
              <w:docPart w:val="3F2232F675EC445498F549FFFEB293AB"/>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069851301"/>
            <w:placeholder>
              <w:docPart w:val="38866A14555840449C7D11142B9F4225"/>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2007858907"/>
            <w:placeholder>
              <w:docPart w:val="7733DBC26289449BAFBD58A05F40EA8C"/>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3091368"/>
            <w:placeholder>
              <w:docPart w:val="3DD4B22D02994954BB40B29F4D30B55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961350932"/>
            <w:placeholder>
              <w:docPart w:val="CEFE997B380D40E6A6D040819FB5C4E3"/>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2023539032"/>
            <w:placeholder>
              <w:docPart w:val="CB0377B8328B482C971B4BE79788950F"/>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358728049"/>
            <w:placeholder>
              <w:docPart w:val="B0F05F5CBBD04BEA80A5B41DC5FEDD8C"/>
            </w:placeholder>
            <w:temporary/>
            <w:showingPlcHdr/>
            <w15:appearance w15:val="hidden"/>
          </w:sdtPr>
          <w:sdtEndPr/>
          <w:sdtContent>
            <w:tc>
              <w:tcPr>
                <w:tcW w:w="1872" w:type="dxa"/>
              </w:tcPr>
              <w:p w:rsidR="00E6004D" w:rsidRPr="00BF4184" w:rsidRDefault="00E6004D" w:rsidP="00BF4184">
                <w:r w:rsidRPr="00BF4184">
                  <w:t>789</w:t>
                </w:r>
              </w:p>
            </w:tc>
          </w:sdtContent>
        </w:sdt>
      </w:tr>
      <w:tr w:rsidR="00E6004D" w:rsidRPr="00BF4184" w:rsidTr="00BF4184">
        <w:sdt>
          <w:sdtPr>
            <w:alias w:val="Row Head:"/>
            <w:tag w:val="Row Head:"/>
            <w:id w:val="-1816319134"/>
            <w:placeholder>
              <w:docPart w:val="3B1B1869764148509ABFA662C6897BDD"/>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126006529"/>
            <w:placeholder>
              <w:docPart w:val="0DAC7159720A4A8BBB536AD64EBCF4D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1664535047"/>
            <w:placeholder>
              <w:docPart w:val="CF5A3A5CBF3C4A72AA3600A0C5964D51"/>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93413143"/>
            <w:placeholder>
              <w:docPart w:val="87A72A88587449ABB733EBA86C6BB434"/>
            </w:placeholder>
            <w:temporary/>
            <w:showingPlcHdr/>
            <w15:appearance w15:val="hidden"/>
          </w:sdtPr>
          <w:sdtEndPr/>
          <w:sdtContent>
            <w:tc>
              <w:tcPr>
                <w:tcW w:w="1872" w:type="dxa"/>
              </w:tcPr>
              <w:p w:rsidR="00E6004D" w:rsidRPr="00BF4184" w:rsidRDefault="00E6004D" w:rsidP="00BF4184">
                <w:r w:rsidRPr="00BF4184">
                  <w:t>123</w:t>
                </w:r>
              </w:p>
            </w:tc>
          </w:sdtContent>
        </w:sdt>
        <w:sdt>
          <w:sdtPr>
            <w:alias w:val="Table data:"/>
            <w:tag w:val="Table data:"/>
            <w:id w:val="-705955148"/>
            <w:placeholder>
              <w:docPart w:val="F22781FB0BE84EDDBA915BD7D43715BA"/>
            </w:placeholder>
            <w:temporary/>
            <w:showingPlcHdr/>
            <w15:appearance w15:val="hidden"/>
          </w:sdtPr>
          <w:sdtEndPr/>
          <w:sdtContent>
            <w:tc>
              <w:tcPr>
                <w:tcW w:w="1872" w:type="dxa"/>
              </w:tcPr>
              <w:p w:rsidR="00E6004D" w:rsidRPr="00BF4184" w:rsidRDefault="00E6004D" w:rsidP="00BF4184">
                <w:r w:rsidRPr="00BF4184">
                  <w:t>123</w:t>
                </w:r>
              </w:p>
            </w:tc>
          </w:sdtContent>
        </w:sdt>
      </w:tr>
      <w:tr w:rsidR="00E6004D" w:rsidRPr="00BF4184" w:rsidTr="00BF4184">
        <w:sdt>
          <w:sdtPr>
            <w:alias w:val="Row Head:"/>
            <w:tag w:val="Row Head:"/>
            <w:id w:val="1343273948"/>
            <w:placeholder>
              <w:docPart w:val="2737A02DB3534A84B2B7B2F3B0930DAE"/>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340502274"/>
            <w:placeholder>
              <w:docPart w:val="C186B16460874FDA8B9CE0EC587BD97E"/>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123895777"/>
            <w:placeholder>
              <w:docPart w:val="5807DD761B2A404BB89A62C36D033063"/>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354022435"/>
            <w:placeholder>
              <w:docPart w:val="92CA70947FFE4FB8BCD87DCE070A67E9"/>
            </w:placeholder>
            <w:temporary/>
            <w:showingPlcHdr/>
            <w15:appearance w15:val="hidden"/>
          </w:sdtPr>
          <w:sdtEndPr/>
          <w:sdtContent>
            <w:tc>
              <w:tcPr>
                <w:tcW w:w="1872" w:type="dxa"/>
              </w:tcPr>
              <w:p w:rsidR="00E6004D" w:rsidRPr="00BF4184" w:rsidRDefault="00E6004D" w:rsidP="00BF4184">
                <w:r w:rsidRPr="00BF4184">
                  <w:t>456</w:t>
                </w:r>
              </w:p>
            </w:tc>
          </w:sdtContent>
        </w:sdt>
        <w:sdt>
          <w:sdtPr>
            <w:alias w:val="Table data:"/>
            <w:tag w:val="Table data:"/>
            <w:id w:val="1583876576"/>
            <w:placeholder>
              <w:docPart w:val="30DC45032B7A41968A23EF66F1F92967"/>
            </w:placeholder>
            <w:temporary/>
            <w:showingPlcHdr/>
            <w15:appearance w15:val="hidden"/>
          </w:sdtPr>
          <w:sdtEndPr/>
          <w:sdtContent>
            <w:tc>
              <w:tcPr>
                <w:tcW w:w="1872" w:type="dxa"/>
              </w:tcPr>
              <w:p w:rsidR="00E6004D" w:rsidRPr="00BF4184" w:rsidRDefault="00E6004D" w:rsidP="00BF4184">
                <w:r w:rsidRPr="00BF4184">
                  <w:t>456</w:t>
                </w:r>
              </w:p>
            </w:tc>
          </w:sdtContent>
        </w:sdt>
      </w:tr>
      <w:tr w:rsidR="00E6004D" w:rsidRPr="00BF4184" w:rsidTr="00BF4184">
        <w:sdt>
          <w:sdtPr>
            <w:alias w:val="Row Head:"/>
            <w:tag w:val="Row Head:"/>
            <w:id w:val="-1439600689"/>
            <w:placeholder>
              <w:docPart w:val="26944DDBF84A47C8BBAE00A77B212977"/>
            </w:placeholder>
            <w:temporary/>
            <w:showingPlcHdr/>
            <w15:appearance w15:val="hidden"/>
          </w:sdtPr>
          <w:sdtEndPr/>
          <w:sdtContent>
            <w:tc>
              <w:tcPr>
                <w:tcW w:w="1872" w:type="dxa"/>
              </w:tcPr>
              <w:p w:rsidR="00E6004D" w:rsidRPr="00BF4184" w:rsidRDefault="00E6004D" w:rsidP="00BF4184">
                <w:r w:rsidRPr="00BF4184">
                  <w:t>Row Head</w:t>
                </w:r>
              </w:p>
            </w:tc>
          </w:sdtContent>
        </w:sdt>
        <w:sdt>
          <w:sdtPr>
            <w:alias w:val="Table data:"/>
            <w:tag w:val="Table data:"/>
            <w:id w:val="-1490947208"/>
            <w:placeholder>
              <w:docPart w:val="9E7093E312F64283A947B8031698170C"/>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470683202"/>
            <w:placeholder>
              <w:docPart w:val="6494C76F79074039B7FD96F3BC0BEF27"/>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1440877877"/>
            <w:placeholder>
              <w:docPart w:val="750956E91C8B439F960D5FF6A33D5FEE"/>
            </w:placeholder>
            <w:temporary/>
            <w:showingPlcHdr/>
            <w15:appearance w15:val="hidden"/>
          </w:sdtPr>
          <w:sdtEndPr/>
          <w:sdtContent>
            <w:tc>
              <w:tcPr>
                <w:tcW w:w="1872" w:type="dxa"/>
              </w:tcPr>
              <w:p w:rsidR="00E6004D" w:rsidRPr="00BF4184" w:rsidRDefault="00E6004D" w:rsidP="00BF4184">
                <w:r w:rsidRPr="00BF4184">
                  <w:t>789</w:t>
                </w:r>
              </w:p>
            </w:tc>
          </w:sdtContent>
        </w:sdt>
        <w:sdt>
          <w:sdtPr>
            <w:alias w:val="Table data:"/>
            <w:tag w:val="Table data:"/>
            <w:id w:val="695431633"/>
            <w:placeholder>
              <w:docPart w:val="4FDB926485ED45DEB04E0A89BC0F623B"/>
            </w:placeholder>
            <w:temporary/>
            <w:showingPlcHdr/>
            <w15:appearance w15:val="hidden"/>
          </w:sdtPr>
          <w:sdtEndPr/>
          <w:sdtContent>
            <w:tc>
              <w:tcPr>
                <w:tcW w:w="1872" w:type="dxa"/>
              </w:tcPr>
              <w:p w:rsidR="00E6004D" w:rsidRPr="00BF4184" w:rsidRDefault="00E6004D" w:rsidP="00BF4184">
                <w:r w:rsidRPr="00BF4184">
                  <w:t>789</w:t>
                </w:r>
              </w:p>
            </w:tc>
          </w:sdtContent>
        </w:sdt>
      </w:tr>
    </w:tbl>
    <w:p w:rsidR="00E81978" w:rsidRDefault="005D3A03">
      <w:pPr>
        <w:pStyle w:val="TableFigure"/>
      </w:pPr>
      <w:r>
        <w:rPr>
          <w:rStyle w:val="Emphasis"/>
        </w:rPr>
        <w:t>Note</w:t>
      </w:r>
      <w:r>
        <w:t xml:space="preserve">:  </w:t>
      </w:r>
      <w:sdt>
        <w:sdtPr>
          <w:alias w:val="Table note text:"/>
          <w:tag w:val="Table note text:"/>
          <w:id w:val="668988805"/>
          <w:placeholder>
            <w:docPart w:val="41732804F425404D92F0F652E45C3C7A"/>
          </w:placeholder>
          <w:temporary/>
          <w:showingPlcHdr/>
          <w15:appearance w15:val="hidden"/>
        </w:sdtPr>
        <w:sdtEndPr/>
        <w:sdtContent>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sdtContent>
      </w:sdt>
    </w:p>
    <w:sdt>
      <w:sdtPr>
        <w:alias w:val="Figures title:"/>
        <w:tag w:val="Figures title:"/>
        <w:id w:val="-2071720289"/>
        <w:placeholder>
          <w:docPart w:val="1937780916244AEFB644C75FCE4740D0"/>
        </w:placeholder>
        <w:temporary/>
        <w:showingPlcHdr/>
        <w15:appearance w15:val="hidden"/>
      </w:sdtPr>
      <w:sdtEndPr/>
      <w:sdtContent>
        <w:p w:rsidR="00E81978" w:rsidRDefault="005D3A03">
          <w:pPr>
            <w:pStyle w:val="SectionTitle"/>
          </w:pPr>
          <w:r w:rsidRPr="005D3A03">
            <w:t>Figures title:</w:t>
          </w:r>
        </w:p>
      </w:sdtContent>
    </w:sdt>
    <w:p w:rsidR="00E81978" w:rsidRDefault="005D3A03">
      <w:pPr>
        <w:pStyle w:val="NoSpacing"/>
      </w:pPr>
      <w:r>
        <w:rPr>
          <w:noProof/>
          <w:lang w:eastAsia="en-US"/>
        </w:rPr>
        <w:drawing>
          <wp:inline distT="0" distB="0" distL="0" distR="0">
            <wp:extent cx="5943600" cy="3200400"/>
            <wp:effectExtent l="0" t="0" r="0" b="0"/>
            <wp:docPr id="2" name="Chart 2"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81978" w:rsidRDefault="005D3A03">
      <w:pPr>
        <w:pStyle w:val="TableFigure"/>
      </w:pPr>
      <w:r>
        <w:rPr>
          <w:rStyle w:val="Emphasis"/>
        </w:rPr>
        <w:t>Figure 1</w:t>
      </w:r>
      <w:r>
        <w:t xml:space="preserve">. </w:t>
      </w:r>
      <w:sdt>
        <w:sdtPr>
          <w:alias w:val="Figure 1 text:"/>
          <w:tag w:val="Figure 1 text:"/>
          <w:id w:val="1420302148"/>
          <w:placeholder>
            <w:docPart w:val="911AAA57E09E44DBB03E0395D001F53C"/>
          </w:placeholder>
          <w:temporary/>
          <w:showingPlcHdr/>
          <w15:appearance w15:val="hidden"/>
          <w:text/>
        </w:sdtPr>
        <w:sdtEndPr/>
        <w:sdtContent>
          <w:r>
            <w:t>[Include all figures in their own section, following references (and footnotes and tables, if applicable).  Include a numbered caption for each figure.  Use the Table/Figure style for easy spacing between figure and caption.]</w:t>
          </w:r>
        </w:sdtContent>
      </w:sdt>
    </w:p>
    <w:p w:rsidR="00E81978" w:rsidRDefault="005D3A03">
      <w:pPr>
        <w:pStyle w:val="TableFigure"/>
      </w:pPr>
      <w:r>
        <w:t xml:space="preserve">For more information about all elements of APA formatting, please consult the </w:t>
      </w:r>
      <w:r>
        <w:rPr>
          <w:rStyle w:val="Emphasis"/>
        </w:rPr>
        <w:t>APA Style Manual, 6th Edition</w:t>
      </w:r>
      <w:r>
        <w:t>.</w:t>
      </w:r>
    </w:p>
    <w:sectPr w:rsidR="00E81978">
      <w:headerReference w:type="default" r:id="rId10"/>
      <w:headerReference w:type="first" r:id="rId11"/>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876" w:rsidRDefault="00661876">
      <w:pPr>
        <w:spacing w:line="240" w:lineRule="auto"/>
      </w:pPr>
      <w:r>
        <w:separator/>
      </w:r>
    </w:p>
    <w:p w:rsidR="00661876" w:rsidRDefault="00661876"/>
  </w:endnote>
  <w:endnote w:type="continuationSeparator" w:id="0">
    <w:p w:rsidR="00661876" w:rsidRDefault="00661876">
      <w:pPr>
        <w:spacing w:line="240" w:lineRule="auto"/>
      </w:pPr>
      <w:r>
        <w:continuationSeparator/>
      </w:r>
    </w:p>
    <w:p w:rsidR="00661876" w:rsidRDefault="00661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876" w:rsidRDefault="00661876">
      <w:pPr>
        <w:spacing w:line="240" w:lineRule="auto"/>
      </w:pPr>
      <w:r>
        <w:separator/>
      </w:r>
    </w:p>
    <w:p w:rsidR="00661876" w:rsidRDefault="00661876"/>
  </w:footnote>
  <w:footnote w:type="continuationSeparator" w:id="0">
    <w:p w:rsidR="00661876" w:rsidRDefault="00661876">
      <w:pPr>
        <w:spacing w:line="240" w:lineRule="auto"/>
      </w:pPr>
      <w:r>
        <w:continuationSeparator/>
      </w:r>
    </w:p>
    <w:p w:rsidR="00661876" w:rsidRDefault="00661876"/>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C60B37">
    <w:pPr>
      <w:pStyle w:val="Header"/>
    </w:pPr>
    <w:sdt>
      <w:sdtPr>
        <w:rPr>
          <w:rFonts w:ascii="Arial" w:hAnsi="Arial" w:cs="Arial"/>
          <w:sz w:val="23"/>
          <w:szCs w:val="23"/>
        </w:rPr>
        <w:alias w:val="Running head"/>
        <w:tag w:val=""/>
        <w:id w:val="12739865"/>
        <w:placeholder>
          <w:docPart w:val="1937780916244AEFB644C75FCE4740D0"/>
        </w:placeholder>
        <w:dataBinding w:prefixMappings="xmlns:ns0='http://schemas.microsoft.com/office/2006/coverPageProps' " w:xpath="/ns0:CoverPageProperties[1]/ns0:Abstract[1]" w:storeItemID="{55AF091B-3C7A-41E3-B477-F2FDAA23CFDA}"/>
        <w15:appearance w15:val="hidden"/>
        <w:text/>
      </w:sdtPr>
      <w:sdtContent>
        <w:r w:rsidRPr="00C60B37">
          <w:rPr>
            <w:rFonts w:ascii="Arial" w:hAnsi="Arial" w:cs="Arial"/>
            <w:sz w:val="23"/>
            <w:szCs w:val="23"/>
          </w:rPr>
          <w:t>Features/Bugs/Missing</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791E8D">
      <w:rPr>
        <w:rStyle w:val="Strong"/>
        <w:noProof/>
      </w:rPr>
      <w:t>9</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978" w:rsidRDefault="005726FC">
    <w:pPr>
      <w:pStyle w:val="Header"/>
      <w:rPr>
        <w:rStyle w:val="Strong"/>
      </w:rPr>
    </w:pPr>
    <w:r>
      <w:t xml:space="preserve">COS30019 – INTRODUCTION TO AI </w:t>
    </w:r>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306FE1">
      <w:rPr>
        <w:rStyle w:val="Strong"/>
        <w:noProof/>
      </w:rPr>
      <w:t>1</w:t>
    </w:r>
    <w:r w:rsidR="005D3A03">
      <w:rPr>
        <w:rStyle w:val="Strong"/>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0130FCE"/>
    <w:multiLevelType w:val="hybridMultilevel"/>
    <w:tmpl w:val="5696344E"/>
    <w:lvl w:ilvl="0" w:tplc="619890D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DCC7F72"/>
    <w:multiLevelType w:val="hybridMultilevel"/>
    <w:tmpl w:val="1E889B2E"/>
    <w:lvl w:ilvl="0" w:tplc="B7A6DD7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1"/>
  </w:num>
  <w:num w:numId="15">
    <w:abstractNumId w:val="13"/>
  </w:num>
  <w:num w:numId="16">
    <w:abstractNumId w:val="1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6FC"/>
    <w:rsid w:val="000D3F41"/>
    <w:rsid w:val="00202E7C"/>
    <w:rsid w:val="00306FE1"/>
    <w:rsid w:val="00355DCA"/>
    <w:rsid w:val="004644D3"/>
    <w:rsid w:val="00551A02"/>
    <w:rsid w:val="005534FA"/>
    <w:rsid w:val="005726FC"/>
    <w:rsid w:val="005D3A03"/>
    <w:rsid w:val="00661876"/>
    <w:rsid w:val="00791E8D"/>
    <w:rsid w:val="008002C0"/>
    <w:rsid w:val="008C5323"/>
    <w:rsid w:val="009A6A3B"/>
    <w:rsid w:val="00B823AA"/>
    <w:rsid w:val="00BA45DB"/>
    <w:rsid w:val="00BF4184"/>
    <w:rsid w:val="00C0601E"/>
    <w:rsid w:val="00C31D30"/>
    <w:rsid w:val="00C60B37"/>
    <w:rsid w:val="00CD6E39"/>
    <w:rsid w:val="00CF6E91"/>
    <w:rsid w:val="00D85B68"/>
    <w:rsid w:val="00E6004D"/>
    <w:rsid w:val="00E81978"/>
    <w:rsid w:val="00F379B7"/>
    <w:rsid w:val="00F525FA"/>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077306"/>
  <w15:chartTrackingRefBased/>
  <w15:docId w15:val="{E56BF0C3-A834-438A-9228-23FC7F2CF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B11-4EB4-8D82-046C0382AFAD}"/>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B11-4EB4-8D82-046C0382AFAD}"/>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B11-4EB4-8D82-046C0382AFAD}"/>
            </c:ext>
          </c:extLst>
        </c:ser>
        <c:dLbls>
          <c:showLegendKey val="0"/>
          <c:showVal val="0"/>
          <c:showCatName val="0"/>
          <c:showSerName val="0"/>
          <c:showPercent val="0"/>
          <c:showBubbleSize val="0"/>
        </c:dLbls>
        <c:gapWidth val="219"/>
        <c:overlap val="-27"/>
        <c:axId val="286636464"/>
        <c:axId val="521039864"/>
      </c:barChart>
      <c:catAx>
        <c:axId val="286636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1039864"/>
        <c:crosses val="autoZero"/>
        <c:auto val="1"/>
        <c:lblAlgn val="ctr"/>
        <c:lblOffset val="100"/>
        <c:noMultiLvlLbl val="0"/>
      </c:catAx>
      <c:valAx>
        <c:axId val="5210398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636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A84F03513134CC9B6D0A7DA49C268EF"/>
        <w:category>
          <w:name w:val="General"/>
          <w:gallery w:val="placeholder"/>
        </w:category>
        <w:types>
          <w:type w:val="bbPlcHdr"/>
        </w:types>
        <w:behaviors>
          <w:behavior w:val="content"/>
        </w:behaviors>
        <w:guid w:val="{480C08CF-D638-4A52-B713-FBF6EECD63A0}"/>
      </w:docPartPr>
      <w:docPartBody>
        <w:p w:rsidR="00000000" w:rsidRDefault="00E22792">
          <w:pPr>
            <w:pStyle w:val="7A84F03513134CC9B6D0A7DA49C268EF"/>
          </w:pPr>
          <w:r>
            <w:t>[Title Here, up to 12 Words, on One to Two Lines]</w:t>
          </w:r>
        </w:p>
      </w:docPartBody>
    </w:docPart>
    <w:docPart>
      <w:docPartPr>
        <w:name w:val="71CBDDA0CB4948378C02A1093F501503"/>
        <w:category>
          <w:name w:val="General"/>
          <w:gallery w:val="placeholder"/>
        </w:category>
        <w:types>
          <w:type w:val="bbPlcHdr"/>
        </w:types>
        <w:behaviors>
          <w:behavior w:val="content"/>
        </w:behaviors>
        <w:guid w:val="{9E7D3256-8F7D-4E6B-9003-E1C110A421C4}"/>
      </w:docPartPr>
      <w:docPartBody>
        <w:p w:rsidR="00000000" w:rsidRDefault="00E22792">
          <w:pPr>
            <w:pStyle w:val="71CBDDA0CB4948378C02A1093F501503"/>
          </w:pPr>
          <w:r>
            <w:t>[Title Here, up to 12 Words, on One to Two Lines]</w:t>
          </w:r>
        </w:p>
      </w:docPartBody>
    </w:docPart>
    <w:docPart>
      <w:docPartPr>
        <w:name w:val="1E61E57AF82149AEAA52634666EA65F6"/>
        <w:category>
          <w:name w:val="General"/>
          <w:gallery w:val="placeholder"/>
        </w:category>
        <w:types>
          <w:type w:val="bbPlcHdr"/>
        </w:types>
        <w:behaviors>
          <w:behavior w:val="content"/>
        </w:behaviors>
        <w:guid w:val="{C38B1B08-2DA2-4A91-8242-9BDF3FD969D7}"/>
      </w:docPartPr>
      <w:docPartBody>
        <w:p w:rsidR="00000000" w:rsidRDefault="00E22792">
          <w:pPr>
            <w:pStyle w:val="1E61E57AF82149AEAA52634666EA65F6"/>
          </w:pPr>
          <w:r>
            <w:t>Footnotes</w:t>
          </w:r>
        </w:p>
      </w:docPartBody>
    </w:docPart>
    <w:docPart>
      <w:docPartPr>
        <w:name w:val="AE9B216A67D04E9FBB76BA0030A80B70"/>
        <w:category>
          <w:name w:val="General"/>
          <w:gallery w:val="placeholder"/>
        </w:category>
        <w:types>
          <w:type w:val="bbPlcHdr"/>
        </w:types>
        <w:behaviors>
          <w:behavior w:val="content"/>
        </w:behaviors>
        <w:guid w:val="{8D5824E1-AE60-44F0-9D8A-165D3FDB436A}"/>
      </w:docPartPr>
      <w:docPartBody>
        <w:p w:rsidR="00000000" w:rsidRDefault="00E22792">
          <w:pPr>
            <w:pStyle w:val="AE9B216A67D04E9FBB76BA0030A80B70"/>
          </w:pPr>
          <w:r>
            <w:t>[Add footnotes, if any, on their own page fo</w:t>
          </w:r>
          <w:r>
            <w:t>llowing references.  For APA formatting requirements, it’s easy to just type your own footnote references and notes.  To format a footnote reference, select the number and then, on the Home tab, in the Styles gallery, click Footnote Reference.  The body of</w:t>
          </w:r>
          <w:r>
            <w:t xml:space="preserve">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w:t>
          </w:r>
          <w:r>
            <w:rPr>
              <w:rStyle w:val="Emphasis"/>
            </w:rPr>
            <w:t xml:space="preserve"> template.)</w:t>
          </w:r>
          <w:r>
            <w:t>]</w:t>
          </w:r>
        </w:p>
      </w:docPartBody>
    </w:docPart>
    <w:docPart>
      <w:docPartPr>
        <w:name w:val="9BC86651F4674C98A248220BA4B615A9"/>
        <w:category>
          <w:name w:val="General"/>
          <w:gallery w:val="placeholder"/>
        </w:category>
        <w:types>
          <w:type w:val="bbPlcHdr"/>
        </w:types>
        <w:behaviors>
          <w:behavior w:val="content"/>
        </w:behaviors>
        <w:guid w:val="{B75A4252-A04F-49A7-8CCD-3C4184F5D3FA}"/>
      </w:docPartPr>
      <w:docPartBody>
        <w:p w:rsidR="00000000" w:rsidRDefault="00E22792">
          <w:pPr>
            <w:pStyle w:val="9BC86651F4674C98A248220BA4B615A9"/>
          </w:pPr>
          <w:r w:rsidRPr="00C0601E">
            <w:t>[Table Title]</w:t>
          </w:r>
        </w:p>
      </w:docPartBody>
    </w:docPart>
    <w:docPart>
      <w:docPartPr>
        <w:name w:val="2B3A33C9DB1745DD876E71F221EB3EE8"/>
        <w:category>
          <w:name w:val="General"/>
          <w:gallery w:val="placeholder"/>
        </w:category>
        <w:types>
          <w:type w:val="bbPlcHdr"/>
        </w:types>
        <w:behaviors>
          <w:behavior w:val="content"/>
        </w:behaviors>
        <w:guid w:val="{B1BCAE7F-EAA9-4EF8-AF0A-26DB452C0056}"/>
      </w:docPartPr>
      <w:docPartBody>
        <w:p w:rsidR="00000000" w:rsidRDefault="00E22792">
          <w:pPr>
            <w:pStyle w:val="2B3A33C9DB1745DD876E71F221EB3EE8"/>
          </w:pPr>
          <w:r w:rsidRPr="00BF4184">
            <w:t>Column Head</w:t>
          </w:r>
        </w:p>
      </w:docPartBody>
    </w:docPart>
    <w:docPart>
      <w:docPartPr>
        <w:name w:val="7B357165754043878DDED971C0C288E9"/>
        <w:category>
          <w:name w:val="General"/>
          <w:gallery w:val="placeholder"/>
        </w:category>
        <w:types>
          <w:type w:val="bbPlcHdr"/>
        </w:types>
        <w:behaviors>
          <w:behavior w:val="content"/>
        </w:behaviors>
        <w:guid w:val="{C90F3773-5903-40C8-908D-321A0F05A4F0}"/>
      </w:docPartPr>
      <w:docPartBody>
        <w:p w:rsidR="00000000" w:rsidRDefault="00E22792">
          <w:pPr>
            <w:pStyle w:val="7B357165754043878DDED971C0C288E9"/>
          </w:pPr>
          <w:r w:rsidRPr="00BF4184">
            <w:t>Column Head</w:t>
          </w:r>
        </w:p>
      </w:docPartBody>
    </w:docPart>
    <w:docPart>
      <w:docPartPr>
        <w:name w:val="52D605A8D6E94AE38E17F8F9C89627BB"/>
        <w:category>
          <w:name w:val="General"/>
          <w:gallery w:val="placeholder"/>
        </w:category>
        <w:types>
          <w:type w:val="bbPlcHdr"/>
        </w:types>
        <w:behaviors>
          <w:behavior w:val="content"/>
        </w:behaviors>
        <w:guid w:val="{3FC7294F-163E-4599-93EC-51C3E3FCCA2A}"/>
      </w:docPartPr>
      <w:docPartBody>
        <w:p w:rsidR="00000000" w:rsidRDefault="00E22792">
          <w:pPr>
            <w:pStyle w:val="52D605A8D6E94AE38E17F8F9C89627BB"/>
          </w:pPr>
          <w:r w:rsidRPr="00BF4184">
            <w:t>Column Head</w:t>
          </w:r>
        </w:p>
      </w:docPartBody>
    </w:docPart>
    <w:docPart>
      <w:docPartPr>
        <w:name w:val="964C33B5CF5A43C888B106B0158B9A07"/>
        <w:category>
          <w:name w:val="General"/>
          <w:gallery w:val="placeholder"/>
        </w:category>
        <w:types>
          <w:type w:val="bbPlcHdr"/>
        </w:types>
        <w:behaviors>
          <w:behavior w:val="content"/>
        </w:behaviors>
        <w:guid w:val="{ACD3AB91-1F49-4140-963B-53545E7E6152}"/>
      </w:docPartPr>
      <w:docPartBody>
        <w:p w:rsidR="00000000" w:rsidRDefault="00E22792">
          <w:pPr>
            <w:pStyle w:val="964C33B5CF5A43C888B106B0158B9A07"/>
          </w:pPr>
          <w:r w:rsidRPr="00BF4184">
            <w:t>Column Head</w:t>
          </w:r>
        </w:p>
      </w:docPartBody>
    </w:docPart>
    <w:docPart>
      <w:docPartPr>
        <w:name w:val="16FCA2EBFBA746DBB70CDC1A4C9558AF"/>
        <w:category>
          <w:name w:val="General"/>
          <w:gallery w:val="placeholder"/>
        </w:category>
        <w:types>
          <w:type w:val="bbPlcHdr"/>
        </w:types>
        <w:behaviors>
          <w:behavior w:val="content"/>
        </w:behaviors>
        <w:guid w:val="{05870279-9AA5-414A-8A04-B3F41BDFF4C7}"/>
      </w:docPartPr>
      <w:docPartBody>
        <w:p w:rsidR="00000000" w:rsidRDefault="00E22792">
          <w:pPr>
            <w:pStyle w:val="16FCA2EBFBA746DBB70CDC1A4C9558AF"/>
          </w:pPr>
          <w:r w:rsidRPr="00BF4184">
            <w:t>Column Head</w:t>
          </w:r>
        </w:p>
      </w:docPartBody>
    </w:docPart>
    <w:docPart>
      <w:docPartPr>
        <w:name w:val="3645AC7E02214AF5A5B6E816C964F3A3"/>
        <w:category>
          <w:name w:val="General"/>
          <w:gallery w:val="placeholder"/>
        </w:category>
        <w:types>
          <w:type w:val="bbPlcHdr"/>
        </w:types>
        <w:behaviors>
          <w:behavior w:val="content"/>
        </w:behaviors>
        <w:guid w:val="{08A10D93-46AC-4A91-A463-C3CE046B7176}"/>
      </w:docPartPr>
      <w:docPartBody>
        <w:p w:rsidR="00000000" w:rsidRDefault="00E22792">
          <w:pPr>
            <w:pStyle w:val="3645AC7E02214AF5A5B6E816C964F3A3"/>
          </w:pPr>
          <w:r w:rsidRPr="00BF4184">
            <w:t>Row Head</w:t>
          </w:r>
        </w:p>
      </w:docPartBody>
    </w:docPart>
    <w:docPart>
      <w:docPartPr>
        <w:name w:val="C0505C7C41CE4D7AA6B4EBA3D10CA0EE"/>
        <w:category>
          <w:name w:val="General"/>
          <w:gallery w:val="placeholder"/>
        </w:category>
        <w:types>
          <w:type w:val="bbPlcHdr"/>
        </w:types>
        <w:behaviors>
          <w:behavior w:val="content"/>
        </w:behaviors>
        <w:guid w:val="{79843B89-3899-4E03-AABB-1E006E333AA9}"/>
      </w:docPartPr>
      <w:docPartBody>
        <w:p w:rsidR="00000000" w:rsidRDefault="00E22792">
          <w:pPr>
            <w:pStyle w:val="C0505C7C41CE4D7AA6B4EBA3D10CA0EE"/>
          </w:pPr>
          <w:r w:rsidRPr="00BF4184">
            <w:t>123</w:t>
          </w:r>
        </w:p>
      </w:docPartBody>
    </w:docPart>
    <w:docPart>
      <w:docPartPr>
        <w:name w:val="B4C94D411D8E486BA2F521DC32408E3C"/>
        <w:category>
          <w:name w:val="General"/>
          <w:gallery w:val="placeholder"/>
        </w:category>
        <w:types>
          <w:type w:val="bbPlcHdr"/>
        </w:types>
        <w:behaviors>
          <w:behavior w:val="content"/>
        </w:behaviors>
        <w:guid w:val="{C5293601-8A95-4CBA-9FCA-161F9BC1B1E2}"/>
      </w:docPartPr>
      <w:docPartBody>
        <w:p w:rsidR="00000000" w:rsidRDefault="00E22792">
          <w:pPr>
            <w:pStyle w:val="B4C94D411D8E486BA2F521DC32408E3C"/>
          </w:pPr>
          <w:r w:rsidRPr="00BF4184">
            <w:t>123</w:t>
          </w:r>
        </w:p>
      </w:docPartBody>
    </w:docPart>
    <w:docPart>
      <w:docPartPr>
        <w:name w:val="846160872B0C4062860A4E8812C6B302"/>
        <w:category>
          <w:name w:val="General"/>
          <w:gallery w:val="placeholder"/>
        </w:category>
        <w:types>
          <w:type w:val="bbPlcHdr"/>
        </w:types>
        <w:behaviors>
          <w:behavior w:val="content"/>
        </w:behaviors>
        <w:guid w:val="{57F6707A-A015-4BD7-931B-7120452732D9}"/>
      </w:docPartPr>
      <w:docPartBody>
        <w:p w:rsidR="00000000" w:rsidRDefault="00E22792">
          <w:pPr>
            <w:pStyle w:val="846160872B0C4062860A4E8812C6B302"/>
          </w:pPr>
          <w:r w:rsidRPr="00BF4184">
            <w:t>123</w:t>
          </w:r>
        </w:p>
      </w:docPartBody>
    </w:docPart>
    <w:docPart>
      <w:docPartPr>
        <w:name w:val="1DDEA4423B4245638F9DB24F5D9A29E2"/>
        <w:category>
          <w:name w:val="General"/>
          <w:gallery w:val="placeholder"/>
        </w:category>
        <w:types>
          <w:type w:val="bbPlcHdr"/>
        </w:types>
        <w:behaviors>
          <w:behavior w:val="content"/>
        </w:behaviors>
        <w:guid w:val="{7BD0654A-8D36-41C1-8113-8BDE13732C86}"/>
      </w:docPartPr>
      <w:docPartBody>
        <w:p w:rsidR="00000000" w:rsidRDefault="00E22792">
          <w:pPr>
            <w:pStyle w:val="1DDEA4423B4245638F9DB24F5D9A29E2"/>
          </w:pPr>
          <w:r w:rsidRPr="00BF4184">
            <w:t>123</w:t>
          </w:r>
        </w:p>
      </w:docPartBody>
    </w:docPart>
    <w:docPart>
      <w:docPartPr>
        <w:name w:val="5DAC9E2AAD9D4419BD9826A5EF5AC438"/>
        <w:category>
          <w:name w:val="General"/>
          <w:gallery w:val="placeholder"/>
        </w:category>
        <w:types>
          <w:type w:val="bbPlcHdr"/>
        </w:types>
        <w:behaviors>
          <w:behavior w:val="content"/>
        </w:behaviors>
        <w:guid w:val="{97DC79A4-A2C8-4A59-B719-B231B1665F28}"/>
      </w:docPartPr>
      <w:docPartBody>
        <w:p w:rsidR="00000000" w:rsidRDefault="00E22792">
          <w:pPr>
            <w:pStyle w:val="5DAC9E2AAD9D4419BD9826A5EF5AC438"/>
          </w:pPr>
          <w:r w:rsidRPr="00BF4184">
            <w:t>Row Head</w:t>
          </w:r>
        </w:p>
      </w:docPartBody>
    </w:docPart>
    <w:docPart>
      <w:docPartPr>
        <w:name w:val="70DB57D83C644BECBDAE7047BDD46951"/>
        <w:category>
          <w:name w:val="General"/>
          <w:gallery w:val="placeholder"/>
        </w:category>
        <w:types>
          <w:type w:val="bbPlcHdr"/>
        </w:types>
        <w:behaviors>
          <w:behavior w:val="content"/>
        </w:behaviors>
        <w:guid w:val="{E83647FF-7C6E-445B-8411-8A2765A6FAEC}"/>
      </w:docPartPr>
      <w:docPartBody>
        <w:p w:rsidR="00000000" w:rsidRDefault="00E22792">
          <w:pPr>
            <w:pStyle w:val="70DB57D83C644BECBDAE7047BDD46951"/>
          </w:pPr>
          <w:r w:rsidRPr="00BF4184">
            <w:t>456</w:t>
          </w:r>
        </w:p>
      </w:docPartBody>
    </w:docPart>
    <w:docPart>
      <w:docPartPr>
        <w:name w:val="23FF67B5F5CD4872878061AF23E74A0E"/>
        <w:category>
          <w:name w:val="General"/>
          <w:gallery w:val="placeholder"/>
        </w:category>
        <w:types>
          <w:type w:val="bbPlcHdr"/>
        </w:types>
        <w:behaviors>
          <w:behavior w:val="content"/>
        </w:behaviors>
        <w:guid w:val="{4748C2D8-4603-433A-9166-5B7D7B32AC46}"/>
      </w:docPartPr>
      <w:docPartBody>
        <w:p w:rsidR="00000000" w:rsidRDefault="00E22792">
          <w:pPr>
            <w:pStyle w:val="23FF67B5F5CD4872878061AF23E74A0E"/>
          </w:pPr>
          <w:r w:rsidRPr="00BF4184">
            <w:t>456</w:t>
          </w:r>
        </w:p>
      </w:docPartBody>
    </w:docPart>
    <w:docPart>
      <w:docPartPr>
        <w:name w:val="3F2232F675EC445498F549FFFEB293AB"/>
        <w:category>
          <w:name w:val="General"/>
          <w:gallery w:val="placeholder"/>
        </w:category>
        <w:types>
          <w:type w:val="bbPlcHdr"/>
        </w:types>
        <w:behaviors>
          <w:behavior w:val="content"/>
        </w:behaviors>
        <w:guid w:val="{2C7BD986-46FC-47F5-936A-AF3BBD9B386D}"/>
      </w:docPartPr>
      <w:docPartBody>
        <w:p w:rsidR="00000000" w:rsidRDefault="00E22792">
          <w:pPr>
            <w:pStyle w:val="3F2232F675EC445498F549FFFEB293AB"/>
          </w:pPr>
          <w:r w:rsidRPr="00BF4184">
            <w:t>456</w:t>
          </w:r>
        </w:p>
      </w:docPartBody>
    </w:docPart>
    <w:docPart>
      <w:docPartPr>
        <w:name w:val="38866A14555840449C7D11142B9F4225"/>
        <w:category>
          <w:name w:val="General"/>
          <w:gallery w:val="placeholder"/>
        </w:category>
        <w:types>
          <w:type w:val="bbPlcHdr"/>
        </w:types>
        <w:behaviors>
          <w:behavior w:val="content"/>
        </w:behaviors>
        <w:guid w:val="{CCEDD431-8015-41A1-9380-7B296CFBE3E5}"/>
      </w:docPartPr>
      <w:docPartBody>
        <w:p w:rsidR="00000000" w:rsidRDefault="00E22792">
          <w:pPr>
            <w:pStyle w:val="38866A14555840449C7D11142B9F4225"/>
          </w:pPr>
          <w:r w:rsidRPr="00BF4184">
            <w:t>456</w:t>
          </w:r>
        </w:p>
      </w:docPartBody>
    </w:docPart>
    <w:docPart>
      <w:docPartPr>
        <w:name w:val="7733DBC26289449BAFBD58A05F40EA8C"/>
        <w:category>
          <w:name w:val="General"/>
          <w:gallery w:val="placeholder"/>
        </w:category>
        <w:types>
          <w:type w:val="bbPlcHdr"/>
        </w:types>
        <w:behaviors>
          <w:behavior w:val="content"/>
        </w:behaviors>
        <w:guid w:val="{793DFD99-A4BA-4895-8FC4-C4DA5CC50F4E}"/>
      </w:docPartPr>
      <w:docPartBody>
        <w:p w:rsidR="00000000" w:rsidRDefault="00E22792">
          <w:pPr>
            <w:pStyle w:val="7733DBC26289449BAFBD58A05F40EA8C"/>
          </w:pPr>
          <w:r w:rsidRPr="00BF4184">
            <w:t>Row Head</w:t>
          </w:r>
        </w:p>
      </w:docPartBody>
    </w:docPart>
    <w:docPart>
      <w:docPartPr>
        <w:name w:val="3DD4B22D02994954BB40B29F4D30B557"/>
        <w:category>
          <w:name w:val="General"/>
          <w:gallery w:val="placeholder"/>
        </w:category>
        <w:types>
          <w:type w:val="bbPlcHdr"/>
        </w:types>
        <w:behaviors>
          <w:behavior w:val="content"/>
        </w:behaviors>
        <w:guid w:val="{D67834D3-F3B0-4BD6-AF7B-A97CEF328A0F}"/>
      </w:docPartPr>
      <w:docPartBody>
        <w:p w:rsidR="00000000" w:rsidRDefault="00E22792">
          <w:pPr>
            <w:pStyle w:val="3DD4B22D02994954BB40B29F4D30B557"/>
          </w:pPr>
          <w:r w:rsidRPr="00BF4184">
            <w:t>789</w:t>
          </w:r>
        </w:p>
      </w:docPartBody>
    </w:docPart>
    <w:docPart>
      <w:docPartPr>
        <w:name w:val="CEFE997B380D40E6A6D040819FB5C4E3"/>
        <w:category>
          <w:name w:val="General"/>
          <w:gallery w:val="placeholder"/>
        </w:category>
        <w:types>
          <w:type w:val="bbPlcHdr"/>
        </w:types>
        <w:behaviors>
          <w:behavior w:val="content"/>
        </w:behaviors>
        <w:guid w:val="{9E76AF40-DDBB-4485-ABFF-8023B2602872}"/>
      </w:docPartPr>
      <w:docPartBody>
        <w:p w:rsidR="00000000" w:rsidRDefault="00E22792">
          <w:pPr>
            <w:pStyle w:val="CEFE997B380D40E6A6D040819FB5C4E3"/>
          </w:pPr>
          <w:r w:rsidRPr="00BF4184">
            <w:t>789</w:t>
          </w:r>
        </w:p>
      </w:docPartBody>
    </w:docPart>
    <w:docPart>
      <w:docPartPr>
        <w:name w:val="CB0377B8328B482C971B4BE79788950F"/>
        <w:category>
          <w:name w:val="General"/>
          <w:gallery w:val="placeholder"/>
        </w:category>
        <w:types>
          <w:type w:val="bbPlcHdr"/>
        </w:types>
        <w:behaviors>
          <w:behavior w:val="content"/>
        </w:behaviors>
        <w:guid w:val="{C44679DA-74A2-4AAD-AEFF-61EC0F9F6D42}"/>
      </w:docPartPr>
      <w:docPartBody>
        <w:p w:rsidR="00000000" w:rsidRDefault="00E22792">
          <w:pPr>
            <w:pStyle w:val="CB0377B8328B482C971B4BE79788950F"/>
          </w:pPr>
          <w:r w:rsidRPr="00BF4184">
            <w:t>789</w:t>
          </w:r>
        </w:p>
      </w:docPartBody>
    </w:docPart>
    <w:docPart>
      <w:docPartPr>
        <w:name w:val="B0F05F5CBBD04BEA80A5B41DC5FEDD8C"/>
        <w:category>
          <w:name w:val="General"/>
          <w:gallery w:val="placeholder"/>
        </w:category>
        <w:types>
          <w:type w:val="bbPlcHdr"/>
        </w:types>
        <w:behaviors>
          <w:behavior w:val="content"/>
        </w:behaviors>
        <w:guid w:val="{A55F77C0-1095-4324-8C1D-69A6048B3C49}"/>
      </w:docPartPr>
      <w:docPartBody>
        <w:p w:rsidR="00000000" w:rsidRDefault="00E22792">
          <w:pPr>
            <w:pStyle w:val="B0F05F5CBBD04BEA80A5B41DC5FEDD8C"/>
          </w:pPr>
          <w:r w:rsidRPr="00BF4184">
            <w:t>789</w:t>
          </w:r>
        </w:p>
      </w:docPartBody>
    </w:docPart>
    <w:docPart>
      <w:docPartPr>
        <w:name w:val="3B1B1869764148509ABFA662C6897BDD"/>
        <w:category>
          <w:name w:val="General"/>
          <w:gallery w:val="placeholder"/>
        </w:category>
        <w:types>
          <w:type w:val="bbPlcHdr"/>
        </w:types>
        <w:behaviors>
          <w:behavior w:val="content"/>
        </w:behaviors>
        <w:guid w:val="{E9C06AE1-C7DD-47D5-9137-D0FC0A95BDFB}"/>
      </w:docPartPr>
      <w:docPartBody>
        <w:p w:rsidR="00000000" w:rsidRDefault="00E22792">
          <w:pPr>
            <w:pStyle w:val="3B1B1869764148509ABFA662C6897BDD"/>
          </w:pPr>
          <w:r w:rsidRPr="00BF4184">
            <w:t>Row Head</w:t>
          </w:r>
        </w:p>
      </w:docPartBody>
    </w:docPart>
    <w:docPart>
      <w:docPartPr>
        <w:name w:val="0DAC7159720A4A8BBB536AD64EBCF4D4"/>
        <w:category>
          <w:name w:val="General"/>
          <w:gallery w:val="placeholder"/>
        </w:category>
        <w:types>
          <w:type w:val="bbPlcHdr"/>
        </w:types>
        <w:behaviors>
          <w:behavior w:val="content"/>
        </w:behaviors>
        <w:guid w:val="{15656D18-734B-41E4-9901-D7FADAE14672}"/>
      </w:docPartPr>
      <w:docPartBody>
        <w:p w:rsidR="00000000" w:rsidRDefault="00E22792">
          <w:pPr>
            <w:pStyle w:val="0DAC7159720A4A8BBB536AD64EBCF4D4"/>
          </w:pPr>
          <w:r w:rsidRPr="00BF4184">
            <w:t>123</w:t>
          </w:r>
        </w:p>
      </w:docPartBody>
    </w:docPart>
    <w:docPart>
      <w:docPartPr>
        <w:name w:val="CF5A3A5CBF3C4A72AA3600A0C5964D51"/>
        <w:category>
          <w:name w:val="General"/>
          <w:gallery w:val="placeholder"/>
        </w:category>
        <w:types>
          <w:type w:val="bbPlcHdr"/>
        </w:types>
        <w:behaviors>
          <w:behavior w:val="content"/>
        </w:behaviors>
        <w:guid w:val="{24A22958-6412-4AB3-9380-4EC77D8E9F49}"/>
      </w:docPartPr>
      <w:docPartBody>
        <w:p w:rsidR="00000000" w:rsidRDefault="00E22792">
          <w:pPr>
            <w:pStyle w:val="CF5A3A5CBF3C4A72AA3600A0C5964D51"/>
          </w:pPr>
          <w:r w:rsidRPr="00BF4184">
            <w:t>123</w:t>
          </w:r>
        </w:p>
      </w:docPartBody>
    </w:docPart>
    <w:docPart>
      <w:docPartPr>
        <w:name w:val="87A72A88587449ABB733EBA86C6BB434"/>
        <w:category>
          <w:name w:val="General"/>
          <w:gallery w:val="placeholder"/>
        </w:category>
        <w:types>
          <w:type w:val="bbPlcHdr"/>
        </w:types>
        <w:behaviors>
          <w:behavior w:val="content"/>
        </w:behaviors>
        <w:guid w:val="{431516FC-CBF5-4442-9CCD-EADACF84DE04}"/>
      </w:docPartPr>
      <w:docPartBody>
        <w:p w:rsidR="00000000" w:rsidRDefault="00E22792">
          <w:pPr>
            <w:pStyle w:val="87A72A88587449ABB733EBA86C6BB434"/>
          </w:pPr>
          <w:r w:rsidRPr="00BF4184">
            <w:t>123</w:t>
          </w:r>
        </w:p>
      </w:docPartBody>
    </w:docPart>
    <w:docPart>
      <w:docPartPr>
        <w:name w:val="F22781FB0BE84EDDBA915BD7D43715BA"/>
        <w:category>
          <w:name w:val="General"/>
          <w:gallery w:val="placeholder"/>
        </w:category>
        <w:types>
          <w:type w:val="bbPlcHdr"/>
        </w:types>
        <w:behaviors>
          <w:behavior w:val="content"/>
        </w:behaviors>
        <w:guid w:val="{9D001EBD-E945-4A15-B7CC-CBDBD4FE7546}"/>
      </w:docPartPr>
      <w:docPartBody>
        <w:p w:rsidR="00000000" w:rsidRDefault="00E22792">
          <w:pPr>
            <w:pStyle w:val="F22781FB0BE84EDDBA915BD7D43715BA"/>
          </w:pPr>
          <w:r w:rsidRPr="00BF4184">
            <w:t>123</w:t>
          </w:r>
        </w:p>
      </w:docPartBody>
    </w:docPart>
    <w:docPart>
      <w:docPartPr>
        <w:name w:val="2737A02DB3534A84B2B7B2F3B0930DAE"/>
        <w:category>
          <w:name w:val="General"/>
          <w:gallery w:val="placeholder"/>
        </w:category>
        <w:types>
          <w:type w:val="bbPlcHdr"/>
        </w:types>
        <w:behaviors>
          <w:behavior w:val="content"/>
        </w:behaviors>
        <w:guid w:val="{0753EAAC-6519-4F48-A27B-AB5C991E3F6B}"/>
      </w:docPartPr>
      <w:docPartBody>
        <w:p w:rsidR="00000000" w:rsidRDefault="00E22792">
          <w:pPr>
            <w:pStyle w:val="2737A02DB3534A84B2B7B2F3B0930DAE"/>
          </w:pPr>
          <w:r w:rsidRPr="00BF4184">
            <w:t>Row Head</w:t>
          </w:r>
        </w:p>
      </w:docPartBody>
    </w:docPart>
    <w:docPart>
      <w:docPartPr>
        <w:name w:val="C186B16460874FDA8B9CE0EC587BD97E"/>
        <w:category>
          <w:name w:val="General"/>
          <w:gallery w:val="placeholder"/>
        </w:category>
        <w:types>
          <w:type w:val="bbPlcHdr"/>
        </w:types>
        <w:behaviors>
          <w:behavior w:val="content"/>
        </w:behaviors>
        <w:guid w:val="{111DA2CE-8057-47C5-828F-A02F09A7D818}"/>
      </w:docPartPr>
      <w:docPartBody>
        <w:p w:rsidR="00000000" w:rsidRDefault="00E22792">
          <w:pPr>
            <w:pStyle w:val="C186B16460874FDA8B9CE0EC587BD97E"/>
          </w:pPr>
          <w:r w:rsidRPr="00BF4184">
            <w:t>456</w:t>
          </w:r>
        </w:p>
      </w:docPartBody>
    </w:docPart>
    <w:docPart>
      <w:docPartPr>
        <w:name w:val="5807DD761B2A404BB89A62C36D033063"/>
        <w:category>
          <w:name w:val="General"/>
          <w:gallery w:val="placeholder"/>
        </w:category>
        <w:types>
          <w:type w:val="bbPlcHdr"/>
        </w:types>
        <w:behaviors>
          <w:behavior w:val="content"/>
        </w:behaviors>
        <w:guid w:val="{CDA6E52B-F4F9-4DEA-9E4A-7ADD67FFF0E1}"/>
      </w:docPartPr>
      <w:docPartBody>
        <w:p w:rsidR="00000000" w:rsidRDefault="00E22792">
          <w:pPr>
            <w:pStyle w:val="5807DD761B2A404BB89A62C36D033063"/>
          </w:pPr>
          <w:r w:rsidRPr="00BF4184">
            <w:t>456</w:t>
          </w:r>
        </w:p>
      </w:docPartBody>
    </w:docPart>
    <w:docPart>
      <w:docPartPr>
        <w:name w:val="92CA70947FFE4FB8BCD87DCE070A67E9"/>
        <w:category>
          <w:name w:val="General"/>
          <w:gallery w:val="placeholder"/>
        </w:category>
        <w:types>
          <w:type w:val="bbPlcHdr"/>
        </w:types>
        <w:behaviors>
          <w:behavior w:val="content"/>
        </w:behaviors>
        <w:guid w:val="{17568910-21CB-49BD-9FF1-DF9ADA2ACB72}"/>
      </w:docPartPr>
      <w:docPartBody>
        <w:p w:rsidR="00000000" w:rsidRDefault="00E22792">
          <w:pPr>
            <w:pStyle w:val="92CA70947FFE4FB8BCD87DCE070A67E9"/>
          </w:pPr>
          <w:r w:rsidRPr="00BF4184">
            <w:t>456</w:t>
          </w:r>
        </w:p>
      </w:docPartBody>
    </w:docPart>
    <w:docPart>
      <w:docPartPr>
        <w:name w:val="30DC45032B7A41968A23EF66F1F92967"/>
        <w:category>
          <w:name w:val="General"/>
          <w:gallery w:val="placeholder"/>
        </w:category>
        <w:types>
          <w:type w:val="bbPlcHdr"/>
        </w:types>
        <w:behaviors>
          <w:behavior w:val="content"/>
        </w:behaviors>
        <w:guid w:val="{827B4CA2-0609-498D-AB9E-90372E432AB7}"/>
      </w:docPartPr>
      <w:docPartBody>
        <w:p w:rsidR="00000000" w:rsidRDefault="00E22792">
          <w:pPr>
            <w:pStyle w:val="30DC45032B7A41968A23EF66F1F92967"/>
          </w:pPr>
          <w:r w:rsidRPr="00BF4184">
            <w:t>456</w:t>
          </w:r>
        </w:p>
      </w:docPartBody>
    </w:docPart>
    <w:docPart>
      <w:docPartPr>
        <w:name w:val="26944DDBF84A47C8BBAE00A77B212977"/>
        <w:category>
          <w:name w:val="General"/>
          <w:gallery w:val="placeholder"/>
        </w:category>
        <w:types>
          <w:type w:val="bbPlcHdr"/>
        </w:types>
        <w:behaviors>
          <w:behavior w:val="content"/>
        </w:behaviors>
        <w:guid w:val="{34899538-F7A6-445E-BBC9-32EB9FBD2790}"/>
      </w:docPartPr>
      <w:docPartBody>
        <w:p w:rsidR="00000000" w:rsidRDefault="00E22792">
          <w:pPr>
            <w:pStyle w:val="26944DDBF84A47C8BBAE00A77B212977"/>
          </w:pPr>
          <w:r w:rsidRPr="00BF4184">
            <w:t>Row Head</w:t>
          </w:r>
        </w:p>
      </w:docPartBody>
    </w:docPart>
    <w:docPart>
      <w:docPartPr>
        <w:name w:val="9E7093E312F64283A947B8031698170C"/>
        <w:category>
          <w:name w:val="General"/>
          <w:gallery w:val="placeholder"/>
        </w:category>
        <w:types>
          <w:type w:val="bbPlcHdr"/>
        </w:types>
        <w:behaviors>
          <w:behavior w:val="content"/>
        </w:behaviors>
        <w:guid w:val="{9725E82E-6578-4C45-B291-4B4D6CFF7F14}"/>
      </w:docPartPr>
      <w:docPartBody>
        <w:p w:rsidR="00000000" w:rsidRDefault="00E22792">
          <w:pPr>
            <w:pStyle w:val="9E7093E312F64283A947B8031698170C"/>
          </w:pPr>
          <w:r w:rsidRPr="00BF4184">
            <w:t>789</w:t>
          </w:r>
        </w:p>
      </w:docPartBody>
    </w:docPart>
    <w:docPart>
      <w:docPartPr>
        <w:name w:val="6494C76F79074039B7FD96F3BC0BEF27"/>
        <w:category>
          <w:name w:val="General"/>
          <w:gallery w:val="placeholder"/>
        </w:category>
        <w:types>
          <w:type w:val="bbPlcHdr"/>
        </w:types>
        <w:behaviors>
          <w:behavior w:val="content"/>
        </w:behaviors>
        <w:guid w:val="{976CC5AC-98B8-4C1A-ADF1-BB482A6EFDBA}"/>
      </w:docPartPr>
      <w:docPartBody>
        <w:p w:rsidR="00000000" w:rsidRDefault="00E22792">
          <w:pPr>
            <w:pStyle w:val="6494C76F79074039B7FD96F3BC0BEF27"/>
          </w:pPr>
          <w:r w:rsidRPr="00BF4184">
            <w:t>789</w:t>
          </w:r>
        </w:p>
      </w:docPartBody>
    </w:docPart>
    <w:docPart>
      <w:docPartPr>
        <w:name w:val="750956E91C8B439F960D5FF6A33D5FEE"/>
        <w:category>
          <w:name w:val="General"/>
          <w:gallery w:val="placeholder"/>
        </w:category>
        <w:types>
          <w:type w:val="bbPlcHdr"/>
        </w:types>
        <w:behaviors>
          <w:behavior w:val="content"/>
        </w:behaviors>
        <w:guid w:val="{747A7757-4667-4B06-9D15-3C88F2B6F54D}"/>
      </w:docPartPr>
      <w:docPartBody>
        <w:p w:rsidR="00000000" w:rsidRDefault="00E22792">
          <w:pPr>
            <w:pStyle w:val="750956E91C8B439F960D5FF6A33D5FEE"/>
          </w:pPr>
          <w:r w:rsidRPr="00BF4184">
            <w:t>789</w:t>
          </w:r>
        </w:p>
      </w:docPartBody>
    </w:docPart>
    <w:docPart>
      <w:docPartPr>
        <w:name w:val="4FDB926485ED45DEB04E0A89BC0F623B"/>
        <w:category>
          <w:name w:val="General"/>
          <w:gallery w:val="placeholder"/>
        </w:category>
        <w:types>
          <w:type w:val="bbPlcHdr"/>
        </w:types>
        <w:behaviors>
          <w:behavior w:val="content"/>
        </w:behaviors>
        <w:guid w:val="{B485F1AC-44DF-45B6-A237-D1E955372015}"/>
      </w:docPartPr>
      <w:docPartBody>
        <w:p w:rsidR="00000000" w:rsidRDefault="00E22792">
          <w:pPr>
            <w:pStyle w:val="4FDB926485ED45DEB04E0A89BC0F623B"/>
          </w:pPr>
          <w:r w:rsidRPr="00BF4184">
            <w:t>789</w:t>
          </w:r>
        </w:p>
      </w:docPartBody>
    </w:docPart>
    <w:docPart>
      <w:docPartPr>
        <w:name w:val="41732804F425404D92F0F652E45C3C7A"/>
        <w:category>
          <w:name w:val="General"/>
          <w:gallery w:val="placeholder"/>
        </w:category>
        <w:types>
          <w:type w:val="bbPlcHdr"/>
        </w:types>
        <w:behaviors>
          <w:behavior w:val="content"/>
        </w:behaviors>
        <w:guid w:val="{B611550E-18DB-4C39-9393-E42EA6B6882D}"/>
      </w:docPartPr>
      <w:docPartBody>
        <w:p w:rsidR="00000000" w:rsidRDefault="00E22792">
          <w:pPr>
            <w:pStyle w:val="41732804F425404D92F0F652E45C3C7A"/>
          </w:pPr>
          <w:r>
            <w:t>[Place all tables for your paper in a tables section, following references (and, if applicable, footnotes).  Start a new page for each table, include a table number and table title for each, as shown on this page.  All explanator</w:t>
          </w:r>
          <w:r>
            <w:t>y text appears in a table note that follows the table, such as this one.  Use the Table/Figure style, available on the Home tab, in the Styles gallery, to get the spacing between table and note.  Tables in APA format can use single or 1.5 line spacing.  In</w:t>
          </w:r>
          <w:r>
            <w:t>clude a heading for every row and column, even if the content seems obvious.  A default table style has been setup for this template that fits APA guidelines.  To insert a table, on the Insert tab, click Table.]</w:t>
          </w:r>
        </w:p>
      </w:docPartBody>
    </w:docPart>
    <w:docPart>
      <w:docPartPr>
        <w:name w:val="1937780916244AEFB644C75FCE4740D0"/>
        <w:category>
          <w:name w:val="General"/>
          <w:gallery w:val="placeholder"/>
        </w:category>
        <w:types>
          <w:type w:val="bbPlcHdr"/>
        </w:types>
        <w:behaviors>
          <w:behavior w:val="content"/>
        </w:behaviors>
        <w:guid w:val="{5572B249-FBF6-4EEA-B94E-53EE9FBD8F82}"/>
      </w:docPartPr>
      <w:docPartBody>
        <w:p w:rsidR="00000000" w:rsidRDefault="00E22792">
          <w:pPr>
            <w:pStyle w:val="1937780916244AEFB644C75FCE4740D0"/>
          </w:pPr>
          <w:r w:rsidRPr="005D3A03">
            <w:t>Figures title:</w:t>
          </w:r>
        </w:p>
      </w:docPartBody>
    </w:docPart>
    <w:docPart>
      <w:docPartPr>
        <w:name w:val="911AAA57E09E44DBB03E0395D001F53C"/>
        <w:category>
          <w:name w:val="General"/>
          <w:gallery w:val="placeholder"/>
        </w:category>
        <w:types>
          <w:type w:val="bbPlcHdr"/>
        </w:types>
        <w:behaviors>
          <w:behavior w:val="content"/>
        </w:behaviors>
        <w:guid w:val="{3595551F-3D6C-46D0-9313-5ED6E1020CA5}"/>
      </w:docPartPr>
      <w:docPartBody>
        <w:p w:rsidR="00000000" w:rsidRDefault="00E22792">
          <w:pPr>
            <w:pStyle w:val="911AAA57E09E44DBB03E0395D001F53C"/>
          </w:pPr>
          <w:r>
            <w:t>[Include all figures in their own section, f</w:t>
          </w:r>
          <w:r>
            <w:t>ollowing references (and footnotes and tables, if applicable).  Include a numbered caption for each figure.  Use the Table/Figure style for easy spacing between figure and caption.]</w:t>
          </w:r>
        </w:p>
      </w:docPartBody>
    </w:docPart>
    <w:docPart>
      <w:docPartPr>
        <w:name w:val="94A2E5382DFD4F298D3E2933DCC59763"/>
        <w:category>
          <w:name w:val="General"/>
          <w:gallery w:val="placeholder"/>
        </w:category>
        <w:types>
          <w:type w:val="bbPlcHdr"/>
        </w:types>
        <w:behaviors>
          <w:behavior w:val="content"/>
        </w:behaviors>
        <w:guid w:val="{FCAC69C1-6601-4DF7-BE45-DAF33DB94622}"/>
      </w:docPartPr>
      <w:docPartBody>
        <w:p w:rsidR="00000000" w:rsidRDefault="003C6154" w:rsidP="003C6154">
          <w:pPr>
            <w:pStyle w:val="94A2E5382DFD4F298D3E2933DCC59763"/>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154"/>
    <w:rsid w:val="003C6154"/>
    <w:rsid w:val="00E22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84F03513134CC9B6D0A7DA49C268EF">
    <w:name w:val="7A84F03513134CC9B6D0A7DA49C268EF"/>
  </w:style>
  <w:style w:type="paragraph" w:customStyle="1" w:styleId="3642B27A4E994F23AC0FFC29565C3B04">
    <w:name w:val="3642B27A4E994F23AC0FFC29565C3B04"/>
  </w:style>
  <w:style w:type="paragraph" w:customStyle="1" w:styleId="622BBE5E4A6945FA9824441ADD47D788">
    <w:name w:val="622BBE5E4A6945FA9824441ADD47D788"/>
  </w:style>
  <w:style w:type="paragraph" w:customStyle="1" w:styleId="1FE7E28EEB034FC4860A137AA6FEB201">
    <w:name w:val="1FE7E28EEB034FC4860A137AA6FEB201"/>
  </w:style>
  <w:style w:type="paragraph" w:customStyle="1" w:styleId="1E2AA122CF1245E4B44C087CE4079142">
    <w:name w:val="1E2AA122CF1245E4B44C087CE4079142"/>
  </w:style>
  <w:style w:type="paragraph" w:customStyle="1" w:styleId="1CF8C92D418E4849BA8CD41D6ED56B56">
    <w:name w:val="1CF8C92D418E4849BA8CD41D6ED56B56"/>
  </w:style>
  <w:style w:type="character" w:styleId="Emphasis">
    <w:name w:val="Emphasis"/>
    <w:basedOn w:val="DefaultParagraphFont"/>
    <w:uiPriority w:val="4"/>
    <w:unhideWhenUsed/>
    <w:qFormat/>
    <w:rPr>
      <w:i/>
      <w:iCs/>
    </w:rPr>
  </w:style>
  <w:style w:type="paragraph" w:customStyle="1" w:styleId="6FFA5C82C7334A0C91A3628EAA1FE663">
    <w:name w:val="6FFA5C82C7334A0C91A3628EAA1FE663"/>
  </w:style>
  <w:style w:type="paragraph" w:customStyle="1" w:styleId="A6DEC90775694880A53652429CF8D1E9">
    <w:name w:val="A6DEC90775694880A53652429CF8D1E9"/>
  </w:style>
  <w:style w:type="paragraph" w:customStyle="1" w:styleId="71CBDDA0CB4948378C02A1093F501503">
    <w:name w:val="71CBDDA0CB4948378C02A1093F501503"/>
  </w:style>
  <w:style w:type="paragraph" w:customStyle="1" w:styleId="EFB240855A214748964C60FCAF51A43B">
    <w:name w:val="EFB240855A214748964C60FCAF51A43B"/>
  </w:style>
  <w:style w:type="paragraph" w:customStyle="1" w:styleId="1C4EB49D7B184A3FBB6A9FBB45FD3575">
    <w:name w:val="1C4EB49D7B184A3FBB6A9FBB45FD3575"/>
  </w:style>
  <w:style w:type="paragraph" w:customStyle="1" w:styleId="3774F139A14D4BEF991C838DB27A6C93">
    <w:name w:val="3774F139A14D4BEF991C838DB27A6C93"/>
  </w:style>
  <w:style w:type="paragraph" w:customStyle="1" w:styleId="7E19F36949864A6DB5939E239737DDBF">
    <w:name w:val="7E19F36949864A6DB5939E239737DDBF"/>
  </w:style>
  <w:style w:type="paragraph" w:customStyle="1" w:styleId="4CD9C3C85EE04557A58BDBFE42763837">
    <w:name w:val="4CD9C3C85EE04557A58BDBFE42763837"/>
  </w:style>
  <w:style w:type="paragraph" w:customStyle="1" w:styleId="DA96C1BEB6C04840BCD44CE4E34B8FEB">
    <w:name w:val="DA96C1BEB6C04840BCD44CE4E34B8FEB"/>
  </w:style>
  <w:style w:type="paragraph" w:customStyle="1" w:styleId="56C145D3BC79480B94BE9821B7FB629B">
    <w:name w:val="56C145D3BC79480B94BE9821B7FB629B"/>
  </w:style>
  <w:style w:type="paragraph" w:customStyle="1" w:styleId="40A16203F2774EDD817CAF0A7785C6A3">
    <w:name w:val="40A16203F2774EDD817CAF0A7785C6A3"/>
  </w:style>
  <w:style w:type="paragraph" w:customStyle="1" w:styleId="4DE6FE504FBD42029D35D4AC342478D2">
    <w:name w:val="4DE6FE504FBD42029D35D4AC342478D2"/>
  </w:style>
  <w:style w:type="paragraph" w:customStyle="1" w:styleId="BFCAC8B8D73A4EB2815079E66F252450">
    <w:name w:val="BFCAC8B8D73A4EB2815079E66F252450"/>
  </w:style>
  <w:style w:type="paragraph" w:customStyle="1" w:styleId="1E3EB0FF6F964AC299EBDCDB77E26D74">
    <w:name w:val="1E3EB0FF6F964AC299EBDCDB77E26D74"/>
  </w:style>
  <w:style w:type="paragraph" w:customStyle="1" w:styleId="D95FCFF27B524DE799F45FEE9DE4F48A">
    <w:name w:val="D95FCFF27B524DE799F45FEE9DE4F48A"/>
  </w:style>
  <w:style w:type="paragraph" w:customStyle="1" w:styleId="F322E9E9CE0F4332964A424E3F99BCFC">
    <w:name w:val="F322E9E9CE0F4332964A424E3F99BCFC"/>
  </w:style>
  <w:style w:type="paragraph" w:customStyle="1" w:styleId="1E61E57AF82149AEAA52634666EA65F6">
    <w:name w:val="1E61E57AF82149AEAA52634666EA65F6"/>
  </w:style>
  <w:style w:type="paragraph" w:customStyle="1" w:styleId="AE9B216A67D04E9FBB76BA0030A80B70">
    <w:name w:val="AE9B216A67D04E9FBB76BA0030A80B70"/>
  </w:style>
  <w:style w:type="paragraph" w:customStyle="1" w:styleId="9BC86651F4674C98A248220BA4B615A9">
    <w:name w:val="9BC86651F4674C98A248220BA4B615A9"/>
  </w:style>
  <w:style w:type="paragraph" w:customStyle="1" w:styleId="2B3A33C9DB1745DD876E71F221EB3EE8">
    <w:name w:val="2B3A33C9DB1745DD876E71F221EB3EE8"/>
  </w:style>
  <w:style w:type="paragraph" w:customStyle="1" w:styleId="7B357165754043878DDED971C0C288E9">
    <w:name w:val="7B357165754043878DDED971C0C288E9"/>
  </w:style>
  <w:style w:type="paragraph" w:customStyle="1" w:styleId="52D605A8D6E94AE38E17F8F9C89627BB">
    <w:name w:val="52D605A8D6E94AE38E17F8F9C89627BB"/>
  </w:style>
  <w:style w:type="paragraph" w:customStyle="1" w:styleId="964C33B5CF5A43C888B106B0158B9A07">
    <w:name w:val="964C33B5CF5A43C888B106B0158B9A07"/>
  </w:style>
  <w:style w:type="paragraph" w:customStyle="1" w:styleId="16FCA2EBFBA746DBB70CDC1A4C9558AF">
    <w:name w:val="16FCA2EBFBA746DBB70CDC1A4C9558AF"/>
  </w:style>
  <w:style w:type="paragraph" w:customStyle="1" w:styleId="3645AC7E02214AF5A5B6E816C964F3A3">
    <w:name w:val="3645AC7E02214AF5A5B6E816C964F3A3"/>
  </w:style>
  <w:style w:type="paragraph" w:customStyle="1" w:styleId="C0505C7C41CE4D7AA6B4EBA3D10CA0EE">
    <w:name w:val="C0505C7C41CE4D7AA6B4EBA3D10CA0EE"/>
  </w:style>
  <w:style w:type="paragraph" w:customStyle="1" w:styleId="B4C94D411D8E486BA2F521DC32408E3C">
    <w:name w:val="B4C94D411D8E486BA2F521DC32408E3C"/>
  </w:style>
  <w:style w:type="paragraph" w:customStyle="1" w:styleId="846160872B0C4062860A4E8812C6B302">
    <w:name w:val="846160872B0C4062860A4E8812C6B302"/>
  </w:style>
  <w:style w:type="paragraph" w:customStyle="1" w:styleId="1DDEA4423B4245638F9DB24F5D9A29E2">
    <w:name w:val="1DDEA4423B4245638F9DB24F5D9A29E2"/>
  </w:style>
  <w:style w:type="paragraph" w:customStyle="1" w:styleId="5DAC9E2AAD9D4419BD9826A5EF5AC438">
    <w:name w:val="5DAC9E2AAD9D4419BD9826A5EF5AC438"/>
  </w:style>
  <w:style w:type="paragraph" w:customStyle="1" w:styleId="70DB57D83C644BECBDAE7047BDD46951">
    <w:name w:val="70DB57D83C644BECBDAE7047BDD46951"/>
  </w:style>
  <w:style w:type="paragraph" w:customStyle="1" w:styleId="23FF67B5F5CD4872878061AF23E74A0E">
    <w:name w:val="23FF67B5F5CD4872878061AF23E74A0E"/>
  </w:style>
  <w:style w:type="paragraph" w:customStyle="1" w:styleId="3F2232F675EC445498F549FFFEB293AB">
    <w:name w:val="3F2232F675EC445498F549FFFEB293AB"/>
  </w:style>
  <w:style w:type="paragraph" w:customStyle="1" w:styleId="38866A14555840449C7D11142B9F4225">
    <w:name w:val="38866A14555840449C7D11142B9F4225"/>
  </w:style>
  <w:style w:type="paragraph" w:customStyle="1" w:styleId="7733DBC26289449BAFBD58A05F40EA8C">
    <w:name w:val="7733DBC26289449BAFBD58A05F40EA8C"/>
  </w:style>
  <w:style w:type="paragraph" w:customStyle="1" w:styleId="3DD4B22D02994954BB40B29F4D30B557">
    <w:name w:val="3DD4B22D02994954BB40B29F4D30B557"/>
  </w:style>
  <w:style w:type="paragraph" w:customStyle="1" w:styleId="CEFE997B380D40E6A6D040819FB5C4E3">
    <w:name w:val="CEFE997B380D40E6A6D040819FB5C4E3"/>
  </w:style>
  <w:style w:type="paragraph" w:customStyle="1" w:styleId="CB0377B8328B482C971B4BE79788950F">
    <w:name w:val="CB0377B8328B482C971B4BE79788950F"/>
  </w:style>
  <w:style w:type="paragraph" w:customStyle="1" w:styleId="B0F05F5CBBD04BEA80A5B41DC5FEDD8C">
    <w:name w:val="B0F05F5CBBD04BEA80A5B41DC5FEDD8C"/>
  </w:style>
  <w:style w:type="paragraph" w:customStyle="1" w:styleId="3B1B1869764148509ABFA662C6897BDD">
    <w:name w:val="3B1B1869764148509ABFA662C6897BDD"/>
  </w:style>
  <w:style w:type="paragraph" w:customStyle="1" w:styleId="0DAC7159720A4A8BBB536AD64EBCF4D4">
    <w:name w:val="0DAC7159720A4A8BBB536AD64EBCF4D4"/>
  </w:style>
  <w:style w:type="paragraph" w:customStyle="1" w:styleId="CF5A3A5CBF3C4A72AA3600A0C5964D51">
    <w:name w:val="CF5A3A5CBF3C4A72AA3600A0C5964D51"/>
  </w:style>
  <w:style w:type="paragraph" w:customStyle="1" w:styleId="87A72A88587449ABB733EBA86C6BB434">
    <w:name w:val="87A72A88587449ABB733EBA86C6BB434"/>
  </w:style>
  <w:style w:type="paragraph" w:customStyle="1" w:styleId="F22781FB0BE84EDDBA915BD7D43715BA">
    <w:name w:val="F22781FB0BE84EDDBA915BD7D43715BA"/>
  </w:style>
  <w:style w:type="paragraph" w:customStyle="1" w:styleId="2737A02DB3534A84B2B7B2F3B0930DAE">
    <w:name w:val="2737A02DB3534A84B2B7B2F3B0930DAE"/>
  </w:style>
  <w:style w:type="paragraph" w:customStyle="1" w:styleId="C186B16460874FDA8B9CE0EC587BD97E">
    <w:name w:val="C186B16460874FDA8B9CE0EC587BD97E"/>
  </w:style>
  <w:style w:type="paragraph" w:customStyle="1" w:styleId="5807DD761B2A404BB89A62C36D033063">
    <w:name w:val="5807DD761B2A404BB89A62C36D033063"/>
  </w:style>
  <w:style w:type="paragraph" w:customStyle="1" w:styleId="92CA70947FFE4FB8BCD87DCE070A67E9">
    <w:name w:val="92CA70947FFE4FB8BCD87DCE070A67E9"/>
  </w:style>
  <w:style w:type="paragraph" w:customStyle="1" w:styleId="30DC45032B7A41968A23EF66F1F92967">
    <w:name w:val="30DC45032B7A41968A23EF66F1F92967"/>
  </w:style>
  <w:style w:type="paragraph" w:customStyle="1" w:styleId="26944DDBF84A47C8BBAE00A77B212977">
    <w:name w:val="26944DDBF84A47C8BBAE00A77B212977"/>
  </w:style>
  <w:style w:type="paragraph" w:customStyle="1" w:styleId="9E7093E312F64283A947B8031698170C">
    <w:name w:val="9E7093E312F64283A947B8031698170C"/>
  </w:style>
  <w:style w:type="paragraph" w:customStyle="1" w:styleId="6494C76F79074039B7FD96F3BC0BEF27">
    <w:name w:val="6494C76F79074039B7FD96F3BC0BEF27"/>
  </w:style>
  <w:style w:type="paragraph" w:customStyle="1" w:styleId="750956E91C8B439F960D5FF6A33D5FEE">
    <w:name w:val="750956E91C8B439F960D5FF6A33D5FEE"/>
  </w:style>
  <w:style w:type="paragraph" w:customStyle="1" w:styleId="4FDB926485ED45DEB04E0A89BC0F623B">
    <w:name w:val="4FDB926485ED45DEB04E0A89BC0F623B"/>
  </w:style>
  <w:style w:type="paragraph" w:customStyle="1" w:styleId="41732804F425404D92F0F652E45C3C7A">
    <w:name w:val="41732804F425404D92F0F652E45C3C7A"/>
  </w:style>
  <w:style w:type="paragraph" w:customStyle="1" w:styleId="1937780916244AEFB644C75FCE4740D0">
    <w:name w:val="1937780916244AEFB644C75FCE4740D0"/>
  </w:style>
  <w:style w:type="paragraph" w:customStyle="1" w:styleId="911AAA57E09E44DBB03E0395D001F53C">
    <w:name w:val="911AAA57E09E44DBB03E0395D001F53C"/>
  </w:style>
  <w:style w:type="paragraph" w:customStyle="1" w:styleId="94A2E5382DFD4F298D3E2933DCC59763">
    <w:name w:val="94A2E5382DFD4F298D3E2933DCC59763"/>
    <w:rsid w:val="003C61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Features/Bugs/Missing</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E3818A-DA62-4EEA-BF1E-B90AA7A35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404</TotalTime>
  <Pages>13</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 – Inference Engine</dc:title>
  <dc:subject/>
  <dc:creator>Admin</dc:creator>
  <cp:keywords/>
  <dc:description/>
  <cp:lastModifiedBy>Admin</cp:lastModifiedBy>
  <cp:revision>1</cp:revision>
  <dcterms:created xsi:type="dcterms:W3CDTF">2024-04-07T11:51:00Z</dcterms:created>
  <dcterms:modified xsi:type="dcterms:W3CDTF">2024-04-07T18:35:00Z</dcterms:modified>
</cp:coreProperties>
</file>